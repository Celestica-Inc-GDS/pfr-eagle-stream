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EB1" w:rsidRDefault="00AD650A" w:rsidP="003948E3">
      <w:pPr>
        <w:jc w:val="center"/>
      </w:pPr>
      <w:bookmarkStart w:id="0" w:name="_Toc225666589"/>
      <w:r>
        <w:rPr>
          <w:noProof/>
          <w:lang w:val="en-US" w:eastAsia="zh-CN"/>
        </w:rPr>
        <w:drawing>
          <wp:inline distT="0" distB="0" distL="0" distR="0" wp14:anchorId="283E0AFA" wp14:editId="6F37D7AF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l-logo-vector-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B1" w:rsidRPr="00D1799C" w:rsidRDefault="00AF3EB1" w:rsidP="003948E3">
      <w:pPr>
        <w:jc w:val="center"/>
      </w:pPr>
    </w:p>
    <w:p w:rsidR="00DE0EA1" w:rsidRPr="00D1799C" w:rsidRDefault="00C230AF" w:rsidP="00151B01">
      <w:pPr>
        <w:pStyle w:val="Title"/>
      </w:pPr>
      <w:fldSimple w:instr=" TITLE   \* MERGEFORMAT ">
        <w:r w:rsidR="001B04A4">
          <w:t>PAC Signing tool</w:t>
        </w:r>
      </w:fldSimple>
      <w:bookmarkEnd w:id="0"/>
      <w:r w:rsidR="00ED11B7" w:rsidRPr="00ED11B7">
        <w:t xml:space="preserve"> </w:t>
      </w:r>
    </w:p>
    <w:p w:rsidR="00DE0EA1" w:rsidRPr="00D1799C" w:rsidRDefault="00655C23" w:rsidP="00151B01">
      <w:pPr>
        <w:pStyle w:val="Title"/>
        <w:rPr>
          <w:sz w:val="32"/>
        </w:rPr>
      </w:pPr>
      <w:bookmarkStart w:id="1" w:name="_Toc225666590"/>
      <w:r w:rsidRPr="00D1799C">
        <w:rPr>
          <w:sz w:val="32"/>
        </w:rPr>
        <w:t xml:space="preserve">SW </w:t>
      </w:r>
      <w:r w:rsidR="00DE0EA1" w:rsidRPr="00D1799C">
        <w:rPr>
          <w:sz w:val="32"/>
        </w:rPr>
        <w:t>Functional Description</w:t>
      </w:r>
      <w:bookmarkEnd w:id="1"/>
    </w:p>
    <w:p w:rsidR="003948E3" w:rsidRPr="00D1799C" w:rsidRDefault="003948E3" w:rsidP="00151B01">
      <w:pPr>
        <w:pStyle w:val="Title"/>
        <w:rPr>
          <w:sz w:val="32"/>
        </w:rPr>
      </w:pPr>
    </w:p>
    <w:p w:rsidR="00DF35BA" w:rsidRDefault="00BB7372" w:rsidP="00402695">
      <w:pPr>
        <w:pStyle w:val="NoSpacing"/>
        <w:rPr>
          <w:noProof/>
        </w:rPr>
      </w:pPr>
      <w:r>
        <w:fldChar w:fldCharType="begin"/>
      </w:r>
      <w:r>
        <w:instrText xml:space="preserve"> AUTHOR   \* MERGEFORMAT </w:instrText>
      </w:r>
      <w:r>
        <w:fldChar w:fldCharType="separate"/>
      </w:r>
      <w:r w:rsidR="000A0E1F">
        <w:rPr>
          <w:noProof/>
        </w:rPr>
        <w:t>Chai, Chung Shien</w:t>
      </w:r>
      <w:r>
        <w:rPr>
          <w:noProof/>
        </w:rPr>
        <w:fldChar w:fldCharType="end"/>
      </w:r>
    </w:p>
    <w:p w:rsidR="00626AF2" w:rsidRPr="00D1799C" w:rsidRDefault="00626AF2" w:rsidP="00402695">
      <w:pPr>
        <w:pStyle w:val="NoSpacing"/>
      </w:pPr>
      <w:r w:rsidRPr="00D1799C">
        <w:t xml:space="preserve">Last updated: </w:t>
      </w:r>
      <w:r w:rsidR="00C8071D" w:rsidRPr="00D1799C">
        <w:fldChar w:fldCharType="begin"/>
      </w:r>
      <w:r w:rsidR="001F25CE" w:rsidRPr="00D1799C">
        <w:instrText xml:space="preserve"> SAVEDATE  \@ "d MMMM yyyy"  \* MERGEFORMAT </w:instrText>
      </w:r>
      <w:r w:rsidR="00C8071D" w:rsidRPr="00D1799C">
        <w:fldChar w:fldCharType="separate"/>
      </w:r>
      <w:r w:rsidR="00E27550">
        <w:rPr>
          <w:noProof/>
        </w:rPr>
        <w:t>9 March 2019</w:t>
      </w:r>
      <w:r w:rsidR="00C8071D" w:rsidRPr="00D1799C">
        <w:fldChar w:fldCharType="end"/>
      </w:r>
    </w:p>
    <w:p w:rsidR="003616FA" w:rsidRPr="00D1799C" w:rsidRDefault="00626AF2" w:rsidP="00402695">
      <w:r w:rsidRPr="00D1799C">
        <w:t>First created:</w:t>
      </w:r>
      <w:r w:rsidR="00402695" w:rsidRPr="00D1799C">
        <w:t xml:space="preserve"> </w:t>
      </w:r>
      <w:r w:rsidR="00DF5E6A">
        <w:t>February 2013</w:t>
      </w:r>
    </w:p>
    <w:p w:rsidR="002E7160" w:rsidRDefault="00776290" w:rsidP="00894901">
      <w:r>
        <w:t>Intel</w:t>
      </w:r>
      <w:r w:rsidR="003616FA" w:rsidRPr="00D1799C">
        <w:t xml:space="preserve"> Corporation Confidential</w:t>
      </w:r>
    </w:p>
    <w:p w:rsidR="003615EA" w:rsidRDefault="003615EA" w:rsidP="00894901">
      <w:pPr>
        <w:sectPr w:rsidR="003615EA" w:rsidSect="003615EA">
          <w:type w:val="continuous"/>
          <w:pgSz w:w="12240" w:h="15840"/>
          <w:pgMar w:top="1440" w:right="1800" w:bottom="1440" w:left="1800" w:header="720" w:footer="720" w:gutter="0"/>
          <w:pgNumType w:fmt="lowerRoman"/>
          <w:cols w:space="720"/>
          <w:docGrid w:linePitch="360"/>
        </w:sectPr>
      </w:pPr>
    </w:p>
    <w:p w:rsidR="003615EA" w:rsidRDefault="003615EA" w:rsidP="00894901"/>
    <w:p w:rsidR="00AF3EB1" w:rsidRDefault="00AF3EB1" w:rsidP="00894901"/>
    <w:p w:rsidR="00AF3EB1" w:rsidRDefault="00AF3EB1">
      <w:r>
        <w:br w:type="page"/>
      </w:r>
    </w:p>
    <w:p w:rsidR="003616FA" w:rsidRPr="00D1799C" w:rsidRDefault="00DE0EA1" w:rsidP="00DF35BA">
      <w:pPr>
        <w:pStyle w:val="TableOfContents"/>
        <w:outlineLvl w:val="9"/>
      </w:pPr>
      <w:r w:rsidRPr="00D1799C">
        <w:lastRenderedPageBreak/>
        <w:t>Table of Contents</w:t>
      </w:r>
    </w:p>
    <w:p w:rsidR="00BD0282" w:rsidRDefault="00C8071D">
      <w:pPr>
        <w:pStyle w:val="TOC1"/>
        <w:rPr>
          <w:b w:val="0"/>
          <w:bCs w:val="0"/>
          <w:caps w:val="0"/>
          <w:lang w:val="en-US" w:eastAsia="zh-CN"/>
        </w:rPr>
      </w:pPr>
      <w:r w:rsidRPr="00D1799C">
        <w:fldChar w:fldCharType="begin"/>
      </w:r>
      <w:r w:rsidR="00007432" w:rsidRPr="00D1799C">
        <w:instrText xml:space="preserve"> TOC \o "1-3" \h \z \u \t "Heading 7,1" </w:instrText>
      </w:r>
      <w:r w:rsidRPr="00D1799C">
        <w:fldChar w:fldCharType="separate"/>
      </w:r>
      <w:hyperlink w:anchor="_Toc2901099" w:history="1">
        <w:r w:rsidR="00BD0282" w:rsidRPr="000A44C7">
          <w:rPr>
            <w:rStyle w:val="Hyperlink"/>
          </w:rPr>
          <w:t>1</w:t>
        </w:r>
        <w:r w:rsidR="00BD0282">
          <w:rPr>
            <w:b w:val="0"/>
            <w:bCs w:val="0"/>
            <w:caps w:val="0"/>
            <w:lang w:val="en-US" w:eastAsia="zh-CN"/>
          </w:rPr>
          <w:tab/>
        </w:r>
        <w:r w:rsidR="00BD0282" w:rsidRPr="000A44C7">
          <w:rPr>
            <w:rStyle w:val="Hyperlink"/>
          </w:rPr>
          <w:t>Introduction</w:t>
        </w:r>
        <w:r w:rsidR="00BD0282">
          <w:rPr>
            <w:webHidden/>
          </w:rPr>
          <w:tab/>
        </w:r>
        <w:r w:rsidR="00BD0282">
          <w:rPr>
            <w:webHidden/>
          </w:rPr>
          <w:fldChar w:fldCharType="begin"/>
        </w:r>
        <w:r w:rsidR="00BD0282">
          <w:rPr>
            <w:webHidden/>
          </w:rPr>
          <w:instrText xml:space="preserve"> PAGEREF _Toc2901099 \h </w:instrText>
        </w:r>
        <w:r w:rsidR="00BD0282">
          <w:rPr>
            <w:webHidden/>
          </w:rPr>
        </w:r>
        <w:r w:rsidR="00BD0282">
          <w:rPr>
            <w:webHidden/>
          </w:rPr>
          <w:fldChar w:fldCharType="separate"/>
        </w:r>
        <w:r w:rsidR="00BD0282">
          <w:rPr>
            <w:webHidden/>
          </w:rPr>
          <w:t>3</w:t>
        </w:r>
        <w:r w:rsidR="00BD0282">
          <w:rPr>
            <w:webHidden/>
          </w:rPr>
          <w:fldChar w:fldCharType="end"/>
        </w:r>
      </w:hyperlink>
    </w:p>
    <w:p w:rsidR="00BD0282" w:rsidRDefault="00BB7372">
      <w:pPr>
        <w:pStyle w:val="TOC2"/>
        <w:rPr>
          <w:smallCaps w:val="0"/>
          <w:szCs w:val="22"/>
          <w:lang w:val="en-US" w:eastAsia="zh-CN"/>
        </w:rPr>
      </w:pPr>
      <w:hyperlink w:anchor="_Toc2901100" w:history="1">
        <w:r w:rsidR="00BD0282" w:rsidRPr="000A44C7">
          <w:rPr>
            <w:rStyle w:val="Hyperlink"/>
          </w:rPr>
          <w:t>1.1</w:t>
        </w:r>
        <w:r w:rsidR="00BD0282">
          <w:rPr>
            <w:smallCaps w:val="0"/>
            <w:szCs w:val="22"/>
            <w:lang w:val="en-US" w:eastAsia="zh-CN"/>
          </w:rPr>
          <w:tab/>
        </w:r>
        <w:r w:rsidR="00BD0282" w:rsidRPr="000A44C7">
          <w:rPr>
            <w:rStyle w:val="Hyperlink"/>
          </w:rPr>
          <w:t>Overview</w:t>
        </w:r>
        <w:r w:rsidR="00BD0282">
          <w:rPr>
            <w:webHidden/>
          </w:rPr>
          <w:tab/>
        </w:r>
        <w:r w:rsidR="00BD0282">
          <w:rPr>
            <w:webHidden/>
          </w:rPr>
          <w:fldChar w:fldCharType="begin"/>
        </w:r>
        <w:r w:rsidR="00BD0282">
          <w:rPr>
            <w:webHidden/>
          </w:rPr>
          <w:instrText xml:space="preserve"> PAGEREF _Toc2901100 \h </w:instrText>
        </w:r>
        <w:r w:rsidR="00BD0282">
          <w:rPr>
            <w:webHidden/>
          </w:rPr>
        </w:r>
        <w:r w:rsidR="00BD0282">
          <w:rPr>
            <w:webHidden/>
          </w:rPr>
          <w:fldChar w:fldCharType="separate"/>
        </w:r>
        <w:r w:rsidR="00BD0282">
          <w:rPr>
            <w:webHidden/>
          </w:rPr>
          <w:t>3</w:t>
        </w:r>
        <w:r w:rsidR="00BD0282">
          <w:rPr>
            <w:webHidden/>
          </w:rPr>
          <w:fldChar w:fldCharType="end"/>
        </w:r>
      </w:hyperlink>
    </w:p>
    <w:p w:rsidR="00BD0282" w:rsidRDefault="00BB7372">
      <w:pPr>
        <w:pStyle w:val="TOC2"/>
        <w:rPr>
          <w:smallCaps w:val="0"/>
          <w:szCs w:val="22"/>
          <w:lang w:val="en-US" w:eastAsia="zh-CN"/>
        </w:rPr>
      </w:pPr>
      <w:hyperlink w:anchor="_Toc2901101" w:history="1">
        <w:r w:rsidR="00BD0282" w:rsidRPr="000A44C7">
          <w:rPr>
            <w:rStyle w:val="Hyperlink"/>
          </w:rPr>
          <w:t>1.2</w:t>
        </w:r>
        <w:r w:rsidR="00BD0282">
          <w:rPr>
            <w:smallCaps w:val="0"/>
            <w:szCs w:val="22"/>
            <w:lang w:val="en-US" w:eastAsia="zh-CN"/>
          </w:rPr>
          <w:tab/>
        </w:r>
        <w:r w:rsidR="00BD0282" w:rsidRPr="000A44C7">
          <w:rPr>
            <w:rStyle w:val="Hyperlink"/>
          </w:rPr>
          <w:t>User flow</w:t>
        </w:r>
        <w:r w:rsidR="00BD0282">
          <w:rPr>
            <w:webHidden/>
          </w:rPr>
          <w:tab/>
        </w:r>
        <w:r w:rsidR="00BD0282">
          <w:rPr>
            <w:webHidden/>
          </w:rPr>
          <w:fldChar w:fldCharType="begin"/>
        </w:r>
        <w:r w:rsidR="00BD0282">
          <w:rPr>
            <w:webHidden/>
          </w:rPr>
          <w:instrText xml:space="preserve"> PAGEREF _Toc2901101 \h </w:instrText>
        </w:r>
        <w:r w:rsidR="00BD0282">
          <w:rPr>
            <w:webHidden/>
          </w:rPr>
        </w:r>
        <w:r w:rsidR="00BD0282">
          <w:rPr>
            <w:webHidden/>
          </w:rPr>
          <w:fldChar w:fldCharType="separate"/>
        </w:r>
        <w:r w:rsidR="00BD0282">
          <w:rPr>
            <w:webHidden/>
          </w:rPr>
          <w:t>5</w:t>
        </w:r>
        <w:r w:rsidR="00BD0282">
          <w:rPr>
            <w:webHidden/>
          </w:rPr>
          <w:fldChar w:fldCharType="end"/>
        </w:r>
      </w:hyperlink>
    </w:p>
    <w:p w:rsidR="00007432" w:rsidRPr="00D1799C" w:rsidRDefault="00C8071D" w:rsidP="00007432">
      <w:r w:rsidRPr="00D1799C">
        <w:fldChar w:fldCharType="end"/>
      </w:r>
    </w:p>
    <w:p w:rsidR="00AF3EB1" w:rsidRDefault="00AF3EB1" w:rsidP="00DF35BA">
      <w:pPr>
        <w:sectPr w:rsidR="00AF3EB1" w:rsidSect="003615EA">
          <w:headerReference w:type="default" r:id="rId13"/>
          <w:footerReference w:type="default" r:id="rId14"/>
          <w:type w:val="continuous"/>
          <w:pgSz w:w="12240" w:h="15840"/>
          <w:pgMar w:top="1440" w:right="1800" w:bottom="1440" w:left="1800" w:header="720" w:footer="720" w:gutter="0"/>
          <w:pgNumType w:fmt="lowerRoman"/>
          <w:cols w:space="720"/>
          <w:docGrid w:linePitch="360"/>
        </w:sectPr>
      </w:pPr>
    </w:p>
    <w:p w:rsidR="00790B49" w:rsidRDefault="00790B49" w:rsidP="00790B49">
      <w:pPr>
        <w:pStyle w:val="TableOfContents"/>
        <w:outlineLvl w:val="9"/>
      </w:pPr>
      <w:r>
        <w:t>List of Figures</w:t>
      </w:r>
    </w:p>
    <w:p w:rsidR="00790B49" w:rsidRDefault="004A78CF" w:rsidP="00790B49">
      <w:fldSimple w:instr=" TOC \h \z \c &quot;Figure&quot; ">
        <w:r w:rsidR="0080253C">
          <w:rPr>
            <w:b/>
            <w:bCs/>
            <w:noProof/>
            <w:lang w:val="en-US"/>
          </w:rPr>
          <w:t>No table of figures entries found.</w:t>
        </w:r>
      </w:fldSimple>
    </w:p>
    <w:p w:rsidR="00790B49" w:rsidRDefault="00790B49" w:rsidP="00790B49">
      <w:pPr>
        <w:pStyle w:val="TableOfContents"/>
        <w:outlineLvl w:val="9"/>
      </w:pPr>
      <w:r>
        <w:t>List of Tables</w:t>
      </w:r>
    </w:p>
    <w:p w:rsidR="003C415F" w:rsidRPr="00D1799C" w:rsidRDefault="004A78CF" w:rsidP="00DF35BA">
      <w:pPr>
        <w:sectPr w:rsidR="003C415F" w:rsidRPr="00D1799C" w:rsidSect="003C415F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fldSimple w:instr=" TOC \h \z \c &quot;Table&quot; ">
        <w:r w:rsidR="0080253C">
          <w:rPr>
            <w:b/>
            <w:bCs/>
            <w:noProof/>
            <w:lang w:val="en-US"/>
          </w:rPr>
          <w:t>No table of figures entries found.</w:t>
        </w:r>
      </w:fldSimple>
    </w:p>
    <w:p w:rsidR="00EB4D49" w:rsidRDefault="00D1799C" w:rsidP="00DE0EA1">
      <w:pPr>
        <w:pStyle w:val="Heading1"/>
      </w:pPr>
      <w:bookmarkStart w:id="2" w:name="_Toc2901099"/>
      <w:r>
        <w:lastRenderedPageBreak/>
        <w:t>Introduction</w:t>
      </w:r>
      <w:bookmarkEnd w:id="2"/>
    </w:p>
    <w:p w:rsidR="00C86231" w:rsidRDefault="00462A9D" w:rsidP="0005112E">
      <w:r>
        <w:t>The too</w:t>
      </w:r>
      <w:r w:rsidR="00AA5ED0">
        <w:t xml:space="preserve">l is requested to sign PAC </w:t>
      </w:r>
      <w:r>
        <w:t>data.</w:t>
      </w:r>
      <w:r w:rsidR="00C86231">
        <w:t xml:space="preserve"> Refer &lt;doc link&gt; for the detail of PAC Authentication format. </w:t>
      </w:r>
    </w:p>
    <w:p w:rsidR="00C86231" w:rsidRDefault="00C86231" w:rsidP="0005112E"/>
    <w:p w:rsidR="005127FA" w:rsidRDefault="005127FA" w:rsidP="00A21BB6">
      <w:pPr>
        <w:pStyle w:val="Heading2"/>
      </w:pPr>
      <w:bookmarkStart w:id="3" w:name="_Toc2901100"/>
      <w:r>
        <w:t>Overview</w:t>
      </w:r>
      <w:bookmarkEnd w:id="3"/>
    </w:p>
    <w:p w:rsidR="006A0410" w:rsidRDefault="00CD279F" w:rsidP="00CD279F">
      <w:pPr>
        <w:rPr>
          <w:rStyle w:val="st"/>
        </w:rPr>
      </w:pPr>
      <w:bookmarkStart w:id="4" w:name="_Toc225666598"/>
      <w:r>
        <w:rPr>
          <w:color w:val="000000"/>
        </w:rPr>
        <w:t xml:space="preserve">The signing tool currently only support signing key from 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>, which is in “.</w:t>
      </w:r>
      <w:proofErr w:type="spellStart"/>
      <w:r>
        <w:rPr>
          <w:color w:val="000000"/>
        </w:rPr>
        <w:t>pem</w:t>
      </w:r>
      <w:proofErr w:type="spellEnd"/>
      <w:r>
        <w:rPr>
          <w:color w:val="000000"/>
        </w:rPr>
        <w:t>” extension (</w:t>
      </w:r>
      <w:r w:rsidR="002706B0">
        <w:rPr>
          <w:rStyle w:val="st"/>
        </w:rPr>
        <w:t>Privacy Enhanced Mail Certificate</w:t>
      </w:r>
      <w:r>
        <w:rPr>
          <w:rStyle w:val="st"/>
        </w:rPr>
        <w:t xml:space="preserve">). </w:t>
      </w:r>
    </w:p>
    <w:p w:rsidR="002706B0" w:rsidRDefault="006A0410" w:rsidP="00CD279F">
      <w:pPr>
        <w:rPr>
          <w:rStyle w:val="st"/>
          <w:i/>
        </w:rPr>
      </w:pPr>
      <w:r>
        <w:rPr>
          <w:rStyle w:val="st"/>
        </w:rPr>
        <w:t>Signing keychain is in “.</w:t>
      </w:r>
      <w:proofErr w:type="spellStart"/>
      <w:r>
        <w:rPr>
          <w:rStyle w:val="st"/>
        </w:rPr>
        <w:t>qky</w:t>
      </w:r>
      <w:proofErr w:type="spellEnd"/>
      <w:r>
        <w:rPr>
          <w:rStyle w:val="st"/>
        </w:rPr>
        <w:t xml:space="preserve">” extension (Quartus Key)   </w:t>
      </w:r>
      <w:r w:rsidRPr="006A0410">
        <w:rPr>
          <w:rStyle w:val="st"/>
          <w:i/>
        </w:rPr>
        <w:t>[This is same as Stratix 10 keychain file, however the format of the keychain</w:t>
      </w:r>
      <w:r w:rsidR="00AA5ED0">
        <w:rPr>
          <w:rStyle w:val="st"/>
          <w:i/>
        </w:rPr>
        <w:t xml:space="preserve"> of Stratix10 and PAC </w:t>
      </w:r>
      <w:r w:rsidR="00277DCD">
        <w:rPr>
          <w:rStyle w:val="st"/>
          <w:i/>
        </w:rPr>
        <w:t>are</w:t>
      </w:r>
      <w:r w:rsidRPr="006A0410">
        <w:rPr>
          <w:rStyle w:val="st"/>
          <w:i/>
        </w:rPr>
        <w:t xml:space="preserve"> different, should we think a new file type name?!?!?]</w:t>
      </w:r>
    </w:p>
    <w:p w:rsidR="00002929" w:rsidRDefault="00002929" w:rsidP="00BB0CEB">
      <w:r>
        <w:t>You must use Python 3 to execute the script</w:t>
      </w:r>
    </w:p>
    <w:p w:rsidR="00BB0CEB" w:rsidRDefault="00BB0CEB" w:rsidP="00BB0CEB">
      <w:bookmarkStart w:id="5" w:name="_GoBack"/>
      <w:bookmarkEnd w:id="5"/>
      <w:r>
        <w:t xml:space="preserve">In general, the format to call signing tool is </w:t>
      </w:r>
    </w:p>
    <w:p w:rsidR="00A92118" w:rsidRDefault="00E27550" w:rsidP="00256EB6">
      <w:r>
        <w:tab/>
        <w:t>python PACSign.py</w:t>
      </w:r>
      <w:r w:rsidR="00BB0CEB">
        <w:t xml:space="preserve"> --operation=&lt;operation to </w:t>
      </w:r>
      <w:proofErr w:type="spellStart"/>
      <w:r w:rsidR="00BB0CEB">
        <w:t>peform</w:t>
      </w:r>
      <w:proofErr w:type="spellEnd"/>
      <w:r w:rsidR="00BB0CEB">
        <w:t>&gt; [other argument</w:t>
      </w:r>
      <w:r w:rsidR="004343A3">
        <w:t>(s)</w:t>
      </w:r>
      <w:r w:rsidR="00BB0CEB">
        <w:t>]</w:t>
      </w:r>
    </w:p>
    <w:p w:rsidR="00277DCD" w:rsidRDefault="00277DCD" w:rsidP="00256EB6">
      <w:r>
        <w:t xml:space="preserve">Use help menu to learn available operations. </w:t>
      </w:r>
    </w:p>
    <w:p w:rsidR="00277DCD" w:rsidRDefault="00E27550" w:rsidP="00256EB6">
      <w:r>
        <w:tab/>
      </w:r>
      <w:r>
        <w:t>python PACSign.py</w:t>
      </w:r>
      <w:r w:rsidR="00277DCD">
        <w:t xml:space="preserve"> </w:t>
      </w:r>
      <w:r w:rsidR="007C1B30">
        <w:t>--</w:t>
      </w:r>
      <w:r w:rsidR="00277DCD">
        <w:t>help</w:t>
      </w:r>
    </w:p>
    <w:p w:rsidR="00F46BB6" w:rsidRDefault="00964466" w:rsidP="00256EB6">
      <w:r>
        <w:rPr>
          <w:noProof/>
        </w:rPr>
        <w:drawing>
          <wp:inline distT="0" distB="0" distL="0" distR="0" wp14:anchorId="596C2197" wp14:editId="319DD9FC">
            <wp:extent cx="6400800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25" w:rsidRDefault="00C04D25" w:rsidP="00256EB6"/>
    <w:p w:rsidR="00735E36" w:rsidRDefault="00735E36" w:rsidP="00256EB6"/>
    <w:p w:rsidR="00277DCD" w:rsidRDefault="00277DCD" w:rsidP="00256EB6">
      <w:r>
        <w:t xml:space="preserve">Use </w:t>
      </w:r>
      <w:r w:rsidR="007C1B30">
        <w:t xml:space="preserve">help menu to </w:t>
      </w:r>
      <w:r w:rsidR="00F46BB6">
        <w:t xml:space="preserve">further </w:t>
      </w:r>
      <w:r w:rsidR="007C1B30">
        <w:t>learn each of the available operations.</w:t>
      </w:r>
    </w:p>
    <w:p w:rsidR="007C1B30" w:rsidRDefault="00E27550" w:rsidP="007C1B30">
      <w:r>
        <w:tab/>
      </w:r>
      <w:r>
        <w:t>python PACSign.py</w:t>
      </w:r>
      <w:r w:rsidR="007C1B30">
        <w:t xml:space="preserve"> --help</w:t>
      </w:r>
      <w:r w:rsidR="00964466">
        <w:t xml:space="preserve"> </w:t>
      </w:r>
      <w:r w:rsidR="00964466">
        <w:t>--operation=&lt;operation name&gt;</w:t>
      </w:r>
    </w:p>
    <w:p w:rsidR="00C04D25" w:rsidRDefault="004D4B99" w:rsidP="00256EB6">
      <w:r>
        <w:rPr>
          <w:noProof/>
        </w:rPr>
        <w:drawing>
          <wp:inline distT="0" distB="0" distL="0" distR="0" wp14:anchorId="2AB08801" wp14:editId="135E56C6">
            <wp:extent cx="6400800" cy="3708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B6" w:rsidRDefault="00F46BB6" w:rsidP="00F46BB6">
      <w:pPr>
        <w:pStyle w:val="Heading2"/>
      </w:pPr>
      <w:bookmarkStart w:id="6" w:name="_Toc2901101"/>
      <w:r>
        <w:t>User flow</w:t>
      </w:r>
      <w:bookmarkEnd w:id="6"/>
    </w:p>
    <w:p w:rsidR="00F46BB6" w:rsidRDefault="00F46BB6" w:rsidP="00256EB6">
      <w:r>
        <w:t>Here are the steps to si</w:t>
      </w:r>
      <w:r w:rsidR="00AA5ED0">
        <w:t xml:space="preserve">gn PAC </w:t>
      </w:r>
      <w:r>
        <w:t xml:space="preserve">data. </w:t>
      </w:r>
    </w:p>
    <w:p w:rsidR="00F46BB6" w:rsidRDefault="00F46BB6" w:rsidP="00513187">
      <w:pPr>
        <w:pStyle w:val="ListParagraph"/>
        <w:numPr>
          <w:ilvl w:val="0"/>
          <w:numId w:val="2"/>
        </w:numPr>
      </w:pPr>
      <w:r>
        <w:t>Generate a pair of private/public key to create the Root keychain</w:t>
      </w:r>
    </w:p>
    <w:p w:rsidR="00F46BB6" w:rsidRDefault="00F46BB6" w:rsidP="00F46BB6">
      <w:pPr>
        <w:pStyle w:val="ListParagraph"/>
      </w:pPr>
    </w:p>
    <w:p w:rsidR="00F46BB6" w:rsidRDefault="00C04D25" w:rsidP="00513187">
      <w:pPr>
        <w:pStyle w:val="ListParagraph"/>
        <w:numPr>
          <w:ilvl w:val="0"/>
          <w:numId w:val="3"/>
        </w:numPr>
      </w:pPr>
      <w:r>
        <w:t>O</w:t>
      </w:r>
      <w:r w:rsidR="00F46BB6">
        <w:t>peration “</w:t>
      </w:r>
      <w:proofErr w:type="spellStart"/>
      <w:r w:rsidR="00F46BB6">
        <w:t>make_private_key</w:t>
      </w:r>
      <w:proofErr w:type="spellEnd"/>
      <w:r w:rsidR="00F46BB6">
        <w:t>” is used to generate private key</w:t>
      </w:r>
    </w:p>
    <w:p w:rsidR="00F46BB6" w:rsidRDefault="00C04D25" w:rsidP="00513187">
      <w:pPr>
        <w:pStyle w:val="ListParagraph"/>
        <w:numPr>
          <w:ilvl w:val="0"/>
          <w:numId w:val="3"/>
        </w:numPr>
      </w:pPr>
      <w:r>
        <w:t>O</w:t>
      </w:r>
      <w:r w:rsidR="00F46BB6">
        <w:t>peration “</w:t>
      </w:r>
      <w:proofErr w:type="spellStart"/>
      <w:r w:rsidR="00F46BB6">
        <w:t>make_public_key</w:t>
      </w:r>
      <w:proofErr w:type="spellEnd"/>
      <w:r w:rsidR="00F46BB6">
        <w:t>” is used to generate public key from private key</w:t>
      </w:r>
    </w:p>
    <w:p w:rsidR="00F46BB6" w:rsidRDefault="00C04D25" w:rsidP="00513187">
      <w:pPr>
        <w:pStyle w:val="ListParagraph"/>
        <w:numPr>
          <w:ilvl w:val="0"/>
          <w:numId w:val="3"/>
        </w:numPr>
      </w:pPr>
      <w:r>
        <w:t>O</w:t>
      </w:r>
      <w:r w:rsidR="00F46BB6">
        <w:t>peration “</w:t>
      </w:r>
      <w:proofErr w:type="spellStart"/>
      <w:r w:rsidR="00F46BB6">
        <w:t>make_root</w:t>
      </w:r>
      <w:proofErr w:type="spellEnd"/>
      <w:r>
        <w:t>” is used to generate Root keychain from public key</w:t>
      </w:r>
    </w:p>
    <w:p w:rsidR="00F46BB6" w:rsidRDefault="00F46BB6" w:rsidP="00F46BB6">
      <w:pPr>
        <w:pStyle w:val="ListParagraph"/>
      </w:pPr>
    </w:p>
    <w:p w:rsidR="00F46BB6" w:rsidRDefault="00C04D25" w:rsidP="00513187">
      <w:pPr>
        <w:pStyle w:val="ListParagraph"/>
        <w:numPr>
          <w:ilvl w:val="0"/>
          <w:numId w:val="2"/>
        </w:numPr>
      </w:pPr>
      <w:r>
        <w:t>Append new public key into the root keychain to create the final keychain</w:t>
      </w:r>
    </w:p>
    <w:p w:rsidR="00C04D25" w:rsidRDefault="00C04D25" w:rsidP="00C04D25">
      <w:pPr>
        <w:pStyle w:val="ListParagraph"/>
      </w:pPr>
    </w:p>
    <w:p w:rsidR="00C04D25" w:rsidRDefault="00C04D25" w:rsidP="00513187">
      <w:pPr>
        <w:pStyle w:val="ListParagraph"/>
        <w:numPr>
          <w:ilvl w:val="0"/>
          <w:numId w:val="4"/>
        </w:numPr>
      </w:pPr>
      <w:r>
        <w:t>Generate new pair of private/public key</w:t>
      </w:r>
    </w:p>
    <w:p w:rsidR="00C04D25" w:rsidRDefault="00C04D25" w:rsidP="00BD0282">
      <w:pPr>
        <w:pStyle w:val="ListParagraph"/>
        <w:numPr>
          <w:ilvl w:val="0"/>
          <w:numId w:val="4"/>
        </w:numPr>
      </w:pPr>
      <w:r>
        <w:t>Operation “</w:t>
      </w:r>
      <w:proofErr w:type="spellStart"/>
      <w:r>
        <w:t>append_key</w:t>
      </w:r>
      <w:proofErr w:type="spellEnd"/>
      <w:r>
        <w:t>” is used to append the new public key into Root keychain and generate final keychain</w:t>
      </w:r>
    </w:p>
    <w:p w:rsidR="00BD0282" w:rsidRDefault="00BD0282" w:rsidP="00BD0282">
      <w:pPr>
        <w:pStyle w:val="ListParagraph"/>
        <w:ind w:left="1080"/>
      </w:pPr>
    </w:p>
    <w:p w:rsidR="00C04D25" w:rsidRDefault="00C04D25" w:rsidP="00513187">
      <w:pPr>
        <w:pStyle w:val="ListParagraph"/>
        <w:numPr>
          <w:ilvl w:val="0"/>
          <w:numId w:val="2"/>
        </w:numPr>
      </w:pPr>
      <w:r>
        <w:t>Sign PAC data.</w:t>
      </w:r>
      <w:r w:rsidR="00AA5ED0">
        <w:t xml:space="preserve"> There are two ways to sign the raw PAC data</w:t>
      </w:r>
    </w:p>
    <w:p w:rsidR="00AA5ED0" w:rsidRDefault="00AA5ED0" w:rsidP="00AA5ED0">
      <w:pPr>
        <w:pStyle w:val="ListParagraph"/>
      </w:pPr>
    </w:p>
    <w:p w:rsidR="00AA5ED0" w:rsidRDefault="00AA5ED0" w:rsidP="00513187">
      <w:pPr>
        <w:pStyle w:val="ListParagraph"/>
        <w:numPr>
          <w:ilvl w:val="1"/>
          <w:numId w:val="2"/>
        </w:numPr>
      </w:pPr>
      <w:r>
        <w:lastRenderedPageBreak/>
        <w:t xml:space="preserve">Sign the raw data in one step. </w:t>
      </w:r>
    </w:p>
    <w:p w:rsidR="00C82D1F" w:rsidRDefault="00C82D1F" w:rsidP="00C82D1F">
      <w:pPr>
        <w:pStyle w:val="ListParagraph"/>
        <w:ind w:left="1440"/>
      </w:pPr>
    </w:p>
    <w:p w:rsidR="00AA5ED0" w:rsidRDefault="00C82D1F" w:rsidP="00513187">
      <w:pPr>
        <w:pStyle w:val="ListParagraph"/>
        <w:numPr>
          <w:ilvl w:val="2"/>
          <w:numId w:val="2"/>
        </w:numPr>
      </w:pPr>
      <w:r>
        <w:t>O</w:t>
      </w:r>
      <w:r w:rsidR="00AA5ED0">
        <w:t>peration “</w:t>
      </w:r>
      <w:proofErr w:type="spellStart"/>
      <w:r w:rsidR="00AA5ED0">
        <w:t>insert_data_and_sign</w:t>
      </w:r>
      <w:proofErr w:type="spellEnd"/>
      <w:r w:rsidR="00AA5ED0">
        <w:t xml:space="preserve">” is used to </w:t>
      </w:r>
      <w:r>
        <w:t>auto-prepend</w:t>
      </w:r>
      <w:r w:rsidR="00AA5ED0">
        <w:t xml:space="preserve"> </w:t>
      </w:r>
      <w:r>
        <w:t xml:space="preserve">Block0 and Signature Block (or Block1) into raw data and sign it with the keychain. </w:t>
      </w:r>
    </w:p>
    <w:p w:rsidR="00AA5ED0" w:rsidRDefault="00AA5ED0" w:rsidP="00AA5ED0">
      <w:pPr>
        <w:pStyle w:val="ListParagraph"/>
        <w:ind w:left="1440"/>
      </w:pPr>
    </w:p>
    <w:p w:rsidR="00C82D1F" w:rsidRDefault="00C82D1F" w:rsidP="00513187">
      <w:pPr>
        <w:pStyle w:val="ListParagraph"/>
        <w:numPr>
          <w:ilvl w:val="1"/>
          <w:numId w:val="2"/>
        </w:numPr>
      </w:pPr>
      <w:r>
        <w:t xml:space="preserve">Sign the raw data in two separate steps. </w:t>
      </w:r>
    </w:p>
    <w:p w:rsidR="00C82D1F" w:rsidRDefault="00C82D1F" w:rsidP="00C82D1F">
      <w:pPr>
        <w:pStyle w:val="ListParagraph"/>
        <w:ind w:left="1440"/>
      </w:pPr>
    </w:p>
    <w:p w:rsidR="00C82D1F" w:rsidRDefault="00C82D1F" w:rsidP="00513187">
      <w:pPr>
        <w:pStyle w:val="ListParagraph"/>
        <w:numPr>
          <w:ilvl w:val="2"/>
          <w:numId w:val="2"/>
        </w:numPr>
      </w:pPr>
      <w:r>
        <w:t>Operation “</w:t>
      </w:r>
      <w:proofErr w:type="spellStart"/>
      <w:r>
        <w:t>insert_data</w:t>
      </w:r>
      <w:proofErr w:type="spellEnd"/>
      <w:r>
        <w:t>” is used prepend Block0 and Signature Block (or Block1) into raw data. The output is an unsigned data.</w:t>
      </w:r>
    </w:p>
    <w:p w:rsidR="00C82D1F" w:rsidRDefault="00C82D1F" w:rsidP="00BD0282">
      <w:pPr>
        <w:pStyle w:val="ListParagraph"/>
        <w:numPr>
          <w:ilvl w:val="2"/>
          <w:numId w:val="2"/>
        </w:numPr>
      </w:pPr>
      <w:r>
        <w:t>Operation “sign” is used to sign the unsigned data</w:t>
      </w:r>
    </w:p>
    <w:p w:rsidR="00BD0282" w:rsidRDefault="00BD0282" w:rsidP="00BD0282">
      <w:pPr>
        <w:pStyle w:val="ListParagraph"/>
        <w:ind w:left="2340"/>
      </w:pPr>
    </w:p>
    <w:p w:rsidR="00C82D1F" w:rsidRDefault="00C82D1F" w:rsidP="00513187">
      <w:pPr>
        <w:pStyle w:val="ListParagraph"/>
        <w:numPr>
          <w:ilvl w:val="0"/>
          <w:numId w:val="2"/>
        </w:numPr>
      </w:pPr>
      <w:r>
        <w:t>Check fuse information</w:t>
      </w:r>
    </w:p>
    <w:p w:rsidR="00C82D1F" w:rsidRDefault="00C82D1F" w:rsidP="00C82D1F">
      <w:pPr>
        <w:pStyle w:val="ListParagraph"/>
      </w:pPr>
    </w:p>
    <w:p w:rsidR="00C82D1F" w:rsidRDefault="00C82D1F" w:rsidP="00513187">
      <w:pPr>
        <w:pStyle w:val="ListParagraph"/>
        <w:numPr>
          <w:ilvl w:val="0"/>
          <w:numId w:val="5"/>
        </w:numPr>
      </w:pPr>
      <w:r>
        <w:t>Operation “</w:t>
      </w:r>
      <w:proofErr w:type="spellStart"/>
      <w:r>
        <w:t>fuse_info</w:t>
      </w:r>
      <w:proofErr w:type="spellEnd"/>
      <w:r>
        <w:t>” is used to print the fuse information into text</w:t>
      </w:r>
    </w:p>
    <w:p w:rsidR="00C82D1F" w:rsidRDefault="00C82D1F" w:rsidP="00C82D1F">
      <w:pPr>
        <w:pStyle w:val="ListParagraph"/>
        <w:ind w:left="1080"/>
      </w:pPr>
    </w:p>
    <w:p w:rsidR="00C82D1F" w:rsidRDefault="00C82D1F" w:rsidP="00513187">
      <w:pPr>
        <w:pStyle w:val="ListParagraph"/>
        <w:numPr>
          <w:ilvl w:val="0"/>
          <w:numId w:val="2"/>
        </w:numPr>
      </w:pPr>
      <w:r>
        <w:t xml:space="preserve">Check </w:t>
      </w:r>
      <w:r w:rsidR="005456D1">
        <w:t>data integrity</w:t>
      </w:r>
    </w:p>
    <w:p w:rsidR="00C82D1F" w:rsidRDefault="00C82D1F" w:rsidP="00C82D1F">
      <w:pPr>
        <w:pStyle w:val="ListParagraph"/>
      </w:pPr>
    </w:p>
    <w:p w:rsidR="00C82D1F" w:rsidRDefault="00C82D1F" w:rsidP="00513187">
      <w:pPr>
        <w:pStyle w:val="ListParagraph"/>
        <w:numPr>
          <w:ilvl w:val="0"/>
          <w:numId w:val="6"/>
        </w:numPr>
      </w:pPr>
      <w:r>
        <w:t>Operation “</w:t>
      </w:r>
      <w:proofErr w:type="spellStart"/>
      <w:r w:rsidR="005456D1">
        <w:t>check_integrity</w:t>
      </w:r>
      <w:proofErr w:type="spellEnd"/>
      <w:r>
        <w:t xml:space="preserve">” is used to </w:t>
      </w:r>
      <w:r w:rsidR="005456D1">
        <w:t xml:space="preserve">check whether data is signed and signature chain integrity. This operation is not used to check the raw data. </w:t>
      </w:r>
    </w:p>
    <w:p w:rsidR="00C82D1F" w:rsidRDefault="00C82D1F" w:rsidP="00C82D1F">
      <w:pPr>
        <w:pStyle w:val="ListParagraph"/>
      </w:pPr>
    </w:p>
    <w:p w:rsidR="00C82D1F" w:rsidRDefault="00C82D1F" w:rsidP="00C82D1F"/>
    <w:bookmarkEnd w:id="4"/>
    <w:p w:rsidR="00C82D1F" w:rsidRDefault="00C82D1F" w:rsidP="00C82D1F"/>
    <w:sectPr w:rsidR="00C82D1F" w:rsidSect="005B2657">
      <w:footerReference w:type="default" r:id="rId17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372" w:rsidRDefault="00BB7372">
      <w:r>
        <w:separator/>
      </w:r>
    </w:p>
  </w:endnote>
  <w:endnote w:type="continuationSeparator" w:id="0">
    <w:p w:rsidR="00BB7372" w:rsidRDefault="00BB7372">
      <w:r>
        <w:continuationSeparator/>
      </w:r>
    </w:p>
  </w:endnote>
  <w:endnote w:type="continuationNotice" w:id="1">
    <w:p w:rsidR="00BB7372" w:rsidRDefault="00BB73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B4C" w:rsidRDefault="00136B4C">
    <w:pPr>
      <w:pStyle w:val="Footer"/>
    </w:pPr>
    <w:r>
      <w:t>Intel Corporation Confidential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0282">
      <w:rPr>
        <w:noProof/>
      </w:rPr>
      <w:t>ii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B4C" w:rsidRDefault="00136B4C">
    <w:pPr>
      <w:pStyle w:val="Footer"/>
    </w:pPr>
    <w:r>
      <w:t>Intel Corporation Confidential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0282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00292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372" w:rsidRDefault="00BB7372">
      <w:r>
        <w:separator/>
      </w:r>
    </w:p>
  </w:footnote>
  <w:footnote w:type="continuationSeparator" w:id="0">
    <w:p w:rsidR="00BB7372" w:rsidRDefault="00BB7372">
      <w:r>
        <w:continuationSeparator/>
      </w:r>
    </w:p>
  </w:footnote>
  <w:footnote w:type="continuationNotice" w:id="1">
    <w:p w:rsidR="00BB7372" w:rsidRDefault="00BB73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B4C" w:rsidRDefault="00BB7372" w:rsidP="000E17DC">
    <w:pPr>
      <w:pStyle w:val="Header"/>
    </w:pPr>
    <w:r>
      <w:fldChar w:fldCharType="begin"/>
    </w:r>
    <w:r>
      <w:instrText xml:space="preserve"> TITLE   \* MERGEFORMAT </w:instrText>
    </w:r>
    <w:r>
      <w:fldChar w:fldCharType="separate"/>
    </w:r>
    <w:r w:rsidR="00136B4C">
      <w:t>Set Title with File--&gt;Properties</w:t>
    </w:r>
    <w:r>
      <w:fldChar w:fldCharType="end"/>
    </w:r>
    <w:r w:rsidR="00136B4C">
      <w:t xml:space="preserve"> FD</w:t>
    </w:r>
    <w:r w:rsidR="00136B4C">
      <w:tab/>
    </w:r>
    <w:r w:rsidR="00136B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43D"/>
    <w:multiLevelType w:val="hybridMultilevel"/>
    <w:tmpl w:val="840C3CFE"/>
    <w:lvl w:ilvl="0" w:tplc="BFB2B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919FB"/>
    <w:multiLevelType w:val="hybridMultilevel"/>
    <w:tmpl w:val="24041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1C1F0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801F0"/>
    <w:multiLevelType w:val="hybridMultilevel"/>
    <w:tmpl w:val="59BA986A"/>
    <w:lvl w:ilvl="0" w:tplc="56DE1E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800A8"/>
    <w:multiLevelType w:val="multilevel"/>
    <w:tmpl w:val="D5722FB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lvlText w:val="Appendix %7.%8"/>
      <w:lvlJc w:val="left"/>
      <w:pPr>
        <w:ind w:left="576" w:hanging="576"/>
      </w:pPr>
      <w:rPr>
        <w:rFonts w:hint="default"/>
      </w:rPr>
    </w:lvl>
    <w:lvl w:ilvl="8">
      <w:start w:val="1"/>
      <w:numFmt w:val="decimal"/>
      <w:pStyle w:val="Heading9"/>
      <w:lvlText w:val="Appendix %7.%8.%9"/>
      <w:lvlJc w:val="left"/>
      <w:pPr>
        <w:ind w:left="720" w:hanging="720"/>
      </w:pPr>
      <w:rPr>
        <w:rFonts w:hint="default"/>
      </w:rPr>
    </w:lvl>
  </w:abstractNum>
  <w:abstractNum w:abstractNumId="4" w15:restartNumberingAfterBreak="0">
    <w:nsid w:val="64A60AE1"/>
    <w:multiLevelType w:val="hybridMultilevel"/>
    <w:tmpl w:val="840C3CFE"/>
    <w:lvl w:ilvl="0" w:tplc="BFB2B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165B6E"/>
    <w:multiLevelType w:val="hybridMultilevel"/>
    <w:tmpl w:val="840C3CFE"/>
    <w:lvl w:ilvl="0" w:tplc="BFB2B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F"/>
    <w:rsid w:val="000024C8"/>
    <w:rsid w:val="00002929"/>
    <w:rsid w:val="00003946"/>
    <w:rsid w:val="00007432"/>
    <w:rsid w:val="000121F0"/>
    <w:rsid w:val="000136FD"/>
    <w:rsid w:val="00015218"/>
    <w:rsid w:val="0001562B"/>
    <w:rsid w:val="00015656"/>
    <w:rsid w:val="00017A5A"/>
    <w:rsid w:val="00022C69"/>
    <w:rsid w:val="00026577"/>
    <w:rsid w:val="00030642"/>
    <w:rsid w:val="00031085"/>
    <w:rsid w:val="000315F1"/>
    <w:rsid w:val="00033E38"/>
    <w:rsid w:val="00034B4C"/>
    <w:rsid w:val="00034E39"/>
    <w:rsid w:val="00041C85"/>
    <w:rsid w:val="00042A31"/>
    <w:rsid w:val="0004360B"/>
    <w:rsid w:val="00043793"/>
    <w:rsid w:val="00043C45"/>
    <w:rsid w:val="00046519"/>
    <w:rsid w:val="0004720B"/>
    <w:rsid w:val="00050363"/>
    <w:rsid w:val="0005112E"/>
    <w:rsid w:val="00051889"/>
    <w:rsid w:val="00052072"/>
    <w:rsid w:val="000537ED"/>
    <w:rsid w:val="000572E2"/>
    <w:rsid w:val="0005750B"/>
    <w:rsid w:val="00057837"/>
    <w:rsid w:val="000615EF"/>
    <w:rsid w:val="0006244B"/>
    <w:rsid w:val="00063B46"/>
    <w:rsid w:val="000660D4"/>
    <w:rsid w:val="00066149"/>
    <w:rsid w:val="000668CB"/>
    <w:rsid w:val="00066A04"/>
    <w:rsid w:val="000705FB"/>
    <w:rsid w:val="0007081A"/>
    <w:rsid w:val="00070C06"/>
    <w:rsid w:val="000728C1"/>
    <w:rsid w:val="00072DDA"/>
    <w:rsid w:val="00076281"/>
    <w:rsid w:val="00080806"/>
    <w:rsid w:val="00084140"/>
    <w:rsid w:val="00092090"/>
    <w:rsid w:val="0009305F"/>
    <w:rsid w:val="00093B9E"/>
    <w:rsid w:val="000953B7"/>
    <w:rsid w:val="0009562C"/>
    <w:rsid w:val="000979D7"/>
    <w:rsid w:val="000A0612"/>
    <w:rsid w:val="000A0E1F"/>
    <w:rsid w:val="000A22ED"/>
    <w:rsid w:val="000A2B2E"/>
    <w:rsid w:val="000A3121"/>
    <w:rsid w:val="000A39AD"/>
    <w:rsid w:val="000A639F"/>
    <w:rsid w:val="000B1BCC"/>
    <w:rsid w:val="000B273E"/>
    <w:rsid w:val="000B2A20"/>
    <w:rsid w:val="000B2DCC"/>
    <w:rsid w:val="000C10C5"/>
    <w:rsid w:val="000C1C6F"/>
    <w:rsid w:val="000C1E3D"/>
    <w:rsid w:val="000C2324"/>
    <w:rsid w:val="000C74D7"/>
    <w:rsid w:val="000D0DBB"/>
    <w:rsid w:val="000D2AD4"/>
    <w:rsid w:val="000D3814"/>
    <w:rsid w:val="000D76ED"/>
    <w:rsid w:val="000E02AA"/>
    <w:rsid w:val="000E1371"/>
    <w:rsid w:val="000E17DC"/>
    <w:rsid w:val="000E2298"/>
    <w:rsid w:val="000E2ABD"/>
    <w:rsid w:val="000E3353"/>
    <w:rsid w:val="000E4A06"/>
    <w:rsid w:val="000E5206"/>
    <w:rsid w:val="000E55C3"/>
    <w:rsid w:val="000E7D10"/>
    <w:rsid w:val="000E7EC1"/>
    <w:rsid w:val="000F186C"/>
    <w:rsid w:val="000F1D7A"/>
    <w:rsid w:val="000F2F32"/>
    <w:rsid w:val="000F3CF6"/>
    <w:rsid w:val="000F44D6"/>
    <w:rsid w:val="00100C48"/>
    <w:rsid w:val="0010136B"/>
    <w:rsid w:val="00101CD8"/>
    <w:rsid w:val="0010603C"/>
    <w:rsid w:val="0011026C"/>
    <w:rsid w:val="001120E3"/>
    <w:rsid w:val="00113F64"/>
    <w:rsid w:val="0011480B"/>
    <w:rsid w:val="00114A25"/>
    <w:rsid w:val="00117454"/>
    <w:rsid w:val="0012049A"/>
    <w:rsid w:val="00121D57"/>
    <w:rsid w:val="00122E61"/>
    <w:rsid w:val="0013215D"/>
    <w:rsid w:val="00136B4C"/>
    <w:rsid w:val="001370AD"/>
    <w:rsid w:val="001377D4"/>
    <w:rsid w:val="001418BF"/>
    <w:rsid w:val="0014479C"/>
    <w:rsid w:val="00145C94"/>
    <w:rsid w:val="00147217"/>
    <w:rsid w:val="00150561"/>
    <w:rsid w:val="00151A42"/>
    <w:rsid w:val="00151B01"/>
    <w:rsid w:val="00152588"/>
    <w:rsid w:val="00156338"/>
    <w:rsid w:val="00156CFA"/>
    <w:rsid w:val="001611EB"/>
    <w:rsid w:val="00162F94"/>
    <w:rsid w:val="00164417"/>
    <w:rsid w:val="00165AAE"/>
    <w:rsid w:val="00165C6D"/>
    <w:rsid w:val="00166C4C"/>
    <w:rsid w:val="001712EF"/>
    <w:rsid w:val="00173DEF"/>
    <w:rsid w:val="00173EE7"/>
    <w:rsid w:val="00174295"/>
    <w:rsid w:val="00175186"/>
    <w:rsid w:val="001762AF"/>
    <w:rsid w:val="001770E2"/>
    <w:rsid w:val="00177E4A"/>
    <w:rsid w:val="0018078F"/>
    <w:rsid w:val="00180BD9"/>
    <w:rsid w:val="0018234F"/>
    <w:rsid w:val="00182494"/>
    <w:rsid w:val="0018326E"/>
    <w:rsid w:val="00183595"/>
    <w:rsid w:val="0018550C"/>
    <w:rsid w:val="0019187E"/>
    <w:rsid w:val="001935EA"/>
    <w:rsid w:val="00197EBB"/>
    <w:rsid w:val="001A00C6"/>
    <w:rsid w:val="001A0682"/>
    <w:rsid w:val="001A40CE"/>
    <w:rsid w:val="001A4D67"/>
    <w:rsid w:val="001A58A2"/>
    <w:rsid w:val="001A5BAE"/>
    <w:rsid w:val="001A5CFE"/>
    <w:rsid w:val="001B04A4"/>
    <w:rsid w:val="001B1119"/>
    <w:rsid w:val="001B124C"/>
    <w:rsid w:val="001B3DBE"/>
    <w:rsid w:val="001B433A"/>
    <w:rsid w:val="001B7DF8"/>
    <w:rsid w:val="001C1CC1"/>
    <w:rsid w:val="001C7705"/>
    <w:rsid w:val="001D0E19"/>
    <w:rsid w:val="001D28B4"/>
    <w:rsid w:val="001D30FF"/>
    <w:rsid w:val="001D48AB"/>
    <w:rsid w:val="001D4AB8"/>
    <w:rsid w:val="001D5362"/>
    <w:rsid w:val="001E21CF"/>
    <w:rsid w:val="001E4067"/>
    <w:rsid w:val="001E470A"/>
    <w:rsid w:val="001E4791"/>
    <w:rsid w:val="001E6105"/>
    <w:rsid w:val="001F06B2"/>
    <w:rsid w:val="001F06ED"/>
    <w:rsid w:val="001F0918"/>
    <w:rsid w:val="001F232D"/>
    <w:rsid w:val="001F25CE"/>
    <w:rsid w:val="001F27FC"/>
    <w:rsid w:val="001F643E"/>
    <w:rsid w:val="001F6488"/>
    <w:rsid w:val="0020169B"/>
    <w:rsid w:val="00204165"/>
    <w:rsid w:val="0020432F"/>
    <w:rsid w:val="0020566C"/>
    <w:rsid w:val="00212968"/>
    <w:rsid w:val="00213262"/>
    <w:rsid w:val="0021539D"/>
    <w:rsid w:val="00215CF8"/>
    <w:rsid w:val="002211C5"/>
    <w:rsid w:val="0022521B"/>
    <w:rsid w:val="0022595E"/>
    <w:rsid w:val="002338BE"/>
    <w:rsid w:val="002340C8"/>
    <w:rsid w:val="002340F9"/>
    <w:rsid w:val="002346DD"/>
    <w:rsid w:val="00234CAC"/>
    <w:rsid w:val="00240A61"/>
    <w:rsid w:val="002427EA"/>
    <w:rsid w:val="00244810"/>
    <w:rsid w:val="00245B0D"/>
    <w:rsid w:val="0025035A"/>
    <w:rsid w:val="0025155A"/>
    <w:rsid w:val="00251FA7"/>
    <w:rsid w:val="00252573"/>
    <w:rsid w:val="00252D0F"/>
    <w:rsid w:val="002534C8"/>
    <w:rsid w:val="00256EB6"/>
    <w:rsid w:val="00257BED"/>
    <w:rsid w:val="002603D8"/>
    <w:rsid w:val="002621EC"/>
    <w:rsid w:val="00262281"/>
    <w:rsid w:val="00262AA7"/>
    <w:rsid w:val="0026429F"/>
    <w:rsid w:val="002706B0"/>
    <w:rsid w:val="00271F4F"/>
    <w:rsid w:val="002752C4"/>
    <w:rsid w:val="002766F2"/>
    <w:rsid w:val="00277DCD"/>
    <w:rsid w:val="00277EB9"/>
    <w:rsid w:val="00280AAA"/>
    <w:rsid w:val="00280C51"/>
    <w:rsid w:val="00280F35"/>
    <w:rsid w:val="00282729"/>
    <w:rsid w:val="00286260"/>
    <w:rsid w:val="00286E40"/>
    <w:rsid w:val="00290C97"/>
    <w:rsid w:val="00291E33"/>
    <w:rsid w:val="00295B3E"/>
    <w:rsid w:val="00297F9D"/>
    <w:rsid w:val="002A18CE"/>
    <w:rsid w:val="002A24BC"/>
    <w:rsid w:val="002A2D8D"/>
    <w:rsid w:val="002A3787"/>
    <w:rsid w:val="002A5275"/>
    <w:rsid w:val="002A72B8"/>
    <w:rsid w:val="002B1D59"/>
    <w:rsid w:val="002B4BFE"/>
    <w:rsid w:val="002B51C2"/>
    <w:rsid w:val="002B5743"/>
    <w:rsid w:val="002B6556"/>
    <w:rsid w:val="002B7060"/>
    <w:rsid w:val="002B719F"/>
    <w:rsid w:val="002C00E1"/>
    <w:rsid w:val="002C362F"/>
    <w:rsid w:val="002C380D"/>
    <w:rsid w:val="002C46AD"/>
    <w:rsid w:val="002C5A69"/>
    <w:rsid w:val="002D2E9F"/>
    <w:rsid w:val="002D3153"/>
    <w:rsid w:val="002D355F"/>
    <w:rsid w:val="002D47BE"/>
    <w:rsid w:val="002D7285"/>
    <w:rsid w:val="002D7EFC"/>
    <w:rsid w:val="002E5C9B"/>
    <w:rsid w:val="002E5E60"/>
    <w:rsid w:val="002E7160"/>
    <w:rsid w:val="002E7235"/>
    <w:rsid w:val="002F07CE"/>
    <w:rsid w:val="002F143C"/>
    <w:rsid w:val="002F1970"/>
    <w:rsid w:val="002F28AF"/>
    <w:rsid w:val="002F296E"/>
    <w:rsid w:val="002F5487"/>
    <w:rsid w:val="00300DFC"/>
    <w:rsid w:val="00301F2B"/>
    <w:rsid w:val="003023E1"/>
    <w:rsid w:val="00302561"/>
    <w:rsid w:val="0030336F"/>
    <w:rsid w:val="00303636"/>
    <w:rsid w:val="00303CD4"/>
    <w:rsid w:val="00312847"/>
    <w:rsid w:val="0031369F"/>
    <w:rsid w:val="00317C53"/>
    <w:rsid w:val="003200E0"/>
    <w:rsid w:val="00320B6B"/>
    <w:rsid w:val="00323801"/>
    <w:rsid w:val="00324F9D"/>
    <w:rsid w:val="00325673"/>
    <w:rsid w:val="00325BEF"/>
    <w:rsid w:val="00325F52"/>
    <w:rsid w:val="003265CE"/>
    <w:rsid w:val="0032700C"/>
    <w:rsid w:val="0032767D"/>
    <w:rsid w:val="00330187"/>
    <w:rsid w:val="00330763"/>
    <w:rsid w:val="003323D9"/>
    <w:rsid w:val="00332DD5"/>
    <w:rsid w:val="00333AE9"/>
    <w:rsid w:val="0033654E"/>
    <w:rsid w:val="003376F2"/>
    <w:rsid w:val="0033783E"/>
    <w:rsid w:val="00337858"/>
    <w:rsid w:val="00340F71"/>
    <w:rsid w:val="003445D4"/>
    <w:rsid w:val="00345D70"/>
    <w:rsid w:val="00350D1A"/>
    <w:rsid w:val="003520E7"/>
    <w:rsid w:val="00355BD1"/>
    <w:rsid w:val="0035791A"/>
    <w:rsid w:val="003615EA"/>
    <w:rsid w:val="003616EE"/>
    <w:rsid w:val="003616FA"/>
    <w:rsid w:val="00361861"/>
    <w:rsid w:val="0036258B"/>
    <w:rsid w:val="0036344F"/>
    <w:rsid w:val="00363689"/>
    <w:rsid w:val="00363B92"/>
    <w:rsid w:val="003671F6"/>
    <w:rsid w:val="00370A9D"/>
    <w:rsid w:val="003715B0"/>
    <w:rsid w:val="00373E40"/>
    <w:rsid w:val="00374146"/>
    <w:rsid w:val="00374438"/>
    <w:rsid w:val="00376A22"/>
    <w:rsid w:val="003809B3"/>
    <w:rsid w:val="00380DA4"/>
    <w:rsid w:val="00381E41"/>
    <w:rsid w:val="00384C80"/>
    <w:rsid w:val="003861CC"/>
    <w:rsid w:val="003861E1"/>
    <w:rsid w:val="00386E2F"/>
    <w:rsid w:val="0039333E"/>
    <w:rsid w:val="00393D5A"/>
    <w:rsid w:val="00394400"/>
    <w:rsid w:val="003948E3"/>
    <w:rsid w:val="00397514"/>
    <w:rsid w:val="0039764C"/>
    <w:rsid w:val="003A07CB"/>
    <w:rsid w:val="003A1D9F"/>
    <w:rsid w:val="003A1E2B"/>
    <w:rsid w:val="003A4B5B"/>
    <w:rsid w:val="003A5B75"/>
    <w:rsid w:val="003A64BB"/>
    <w:rsid w:val="003A65EE"/>
    <w:rsid w:val="003A7919"/>
    <w:rsid w:val="003B10E0"/>
    <w:rsid w:val="003B1150"/>
    <w:rsid w:val="003B3060"/>
    <w:rsid w:val="003B3E6D"/>
    <w:rsid w:val="003B418B"/>
    <w:rsid w:val="003B7BDF"/>
    <w:rsid w:val="003C0DDE"/>
    <w:rsid w:val="003C1B78"/>
    <w:rsid w:val="003C21CE"/>
    <w:rsid w:val="003C3335"/>
    <w:rsid w:val="003C361B"/>
    <w:rsid w:val="003C415F"/>
    <w:rsid w:val="003C46B8"/>
    <w:rsid w:val="003C4F16"/>
    <w:rsid w:val="003C58FE"/>
    <w:rsid w:val="003C6DF0"/>
    <w:rsid w:val="003D19F7"/>
    <w:rsid w:val="003D2F95"/>
    <w:rsid w:val="003D4A82"/>
    <w:rsid w:val="003D5AC2"/>
    <w:rsid w:val="003D7646"/>
    <w:rsid w:val="003D7AE7"/>
    <w:rsid w:val="003E11AD"/>
    <w:rsid w:val="003E230B"/>
    <w:rsid w:val="003E3D23"/>
    <w:rsid w:val="003E5D3D"/>
    <w:rsid w:val="003F1665"/>
    <w:rsid w:val="003F207D"/>
    <w:rsid w:val="003F20AA"/>
    <w:rsid w:val="003F335B"/>
    <w:rsid w:val="003F482B"/>
    <w:rsid w:val="003F496E"/>
    <w:rsid w:val="003F59A9"/>
    <w:rsid w:val="003F5CBD"/>
    <w:rsid w:val="003F67DE"/>
    <w:rsid w:val="003F6EC6"/>
    <w:rsid w:val="003F7151"/>
    <w:rsid w:val="003F7D37"/>
    <w:rsid w:val="00402695"/>
    <w:rsid w:val="0040284E"/>
    <w:rsid w:val="00402C47"/>
    <w:rsid w:val="004034A1"/>
    <w:rsid w:val="0040403D"/>
    <w:rsid w:val="0040493D"/>
    <w:rsid w:val="00404BCC"/>
    <w:rsid w:val="004051F7"/>
    <w:rsid w:val="00406DEB"/>
    <w:rsid w:val="004104D1"/>
    <w:rsid w:val="00411C52"/>
    <w:rsid w:val="00413923"/>
    <w:rsid w:val="0041435C"/>
    <w:rsid w:val="00414B30"/>
    <w:rsid w:val="00415014"/>
    <w:rsid w:val="00415819"/>
    <w:rsid w:val="00416057"/>
    <w:rsid w:val="0041786B"/>
    <w:rsid w:val="00417940"/>
    <w:rsid w:val="004230F2"/>
    <w:rsid w:val="0042594B"/>
    <w:rsid w:val="00432108"/>
    <w:rsid w:val="0043265D"/>
    <w:rsid w:val="004343A3"/>
    <w:rsid w:val="0043594C"/>
    <w:rsid w:val="0043677C"/>
    <w:rsid w:val="00437820"/>
    <w:rsid w:val="004429B0"/>
    <w:rsid w:val="00442BD3"/>
    <w:rsid w:val="00446886"/>
    <w:rsid w:val="00446D7A"/>
    <w:rsid w:val="004475FF"/>
    <w:rsid w:val="0045105E"/>
    <w:rsid w:val="004530DD"/>
    <w:rsid w:val="004535A1"/>
    <w:rsid w:val="004539F1"/>
    <w:rsid w:val="0045468E"/>
    <w:rsid w:val="004548AB"/>
    <w:rsid w:val="00460761"/>
    <w:rsid w:val="00461028"/>
    <w:rsid w:val="00461424"/>
    <w:rsid w:val="00461690"/>
    <w:rsid w:val="00462A9D"/>
    <w:rsid w:val="0046422A"/>
    <w:rsid w:val="00465C55"/>
    <w:rsid w:val="00466425"/>
    <w:rsid w:val="00466851"/>
    <w:rsid w:val="00470E72"/>
    <w:rsid w:val="0047164E"/>
    <w:rsid w:val="004723C4"/>
    <w:rsid w:val="00472D53"/>
    <w:rsid w:val="004739AD"/>
    <w:rsid w:val="0047485A"/>
    <w:rsid w:val="004762B7"/>
    <w:rsid w:val="00481383"/>
    <w:rsid w:val="00482BF7"/>
    <w:rsid w:val="00482F1A"/>
    <w:rsid w:val="00483709"/>
    <w:rsid w:val="0048523B"/>
    <w:rsid w:val="0048606C"/>
    <w:rsid w:val="00487CD6"/>
    <w:rsid w:val="0049042F"/>
    <w:rsid w:val="004918A9"/>
    <w:rsid w:val="00494D76"/>
    <w:rsid w:val="004A08E9"/>
    <w:rsid w:val="004A15F0"/>
    <w:rsid w:val="004A2A33"/>
    <w:rsid w:val="004A3171"/>
    <w:rsid w:val="004A3667"/>
    <w:rsid w:val="004A78CF"/>
    <w:rsid w:val="004A7EFB"/>
    <w:rsid w:val="004B309E"/>
    <w:rsid w:val="004B469C"/>
    <w:rsid w:val="004B4DD8"/>
    <w:rsid w:val="004C35F3"/>
    <w:rsid w:val="004C3B8E"/>
    <w:rsid w:val="004C7B92"/>
    <w:rsid w:val="004D1D76"/>
    <w:rsid w:val="004D3F60"/>
    <w:rsid w:val="004D4B99"/>
    <w:rsid w:val="004D4F92"/>
    <w:rsid w:val="004D591E"/>
    <w:rsid w:val="004D5BA0"/>
    <w:rsid w:val="004D60F1"/>
    <w:rsid w:val="004D61E2"/>
    <w:rsid w:val="004E1048"/>
    <w:rsid w:val="004E39CC"/>
    <w:rsid w:val="004E4144"/>
    <w:rsid w:val="004E47E8"/>
    <w:rsid w:val="004E5853"/>
    <w:rsid w:val="004E7EFD"/>
    <w:rsid w:val="004F0F1A"/>
    <w:rsid w:val="004F3F1C"/>
    <w:rsid w:val="004F4847"/>
    <w:rsid w:val="004F5174"/>
    <w:rsid w:val="004F78A8"/>
    <w:rsid w:val="005003EA"/>
    <w:rsid w:val="00500AC4"/>
    <w:rsid w:val="00500BD1"/>
    <w:rsid w:val="00502714"/>
    <w:rsid w:val="00502E08"/>
    <w:rsid w:val="005048B7"/>
    <w:rsid w:val="00510B1A"/>
    <w:rsid w:val="00511807"/>
    <w:rsid w:val="005127FA"/>
    <w:rsid w:val="00513187"/>
    <w:rsid w:val="005137C0"/>
    <w:rsid w:val="00514CE8"/>
    <w:rsid w:val="00514E19"/>
    <w:rsid w:val="00515C2C"/>
    <w:rsid w:val="00516288"/>
    <w:rsid w:val="00516BCF"/>
    <w:rsid w:val="005223E5"/>
    <w:rsid w:val="00523B55"/>
    <w:rsid w:val="005243DE"/>
    <w:rsid w:val="00530AFF"/>
    <w:rsid w:val="0053103C"/>
    <w:rsid w:val="0053213F"/>
    <w:rsid w:val="00533125"/>
    <w:rsid w:val="005348AF"/>
    <w:rsid w:val="00535020"/>
    <w:rsid w:val="00536592"/>
    <w:rsid w:val="00540458"/>
    <w:rsid w:val="00541487"/>
    <w:rsid w:val="005416C6"/>
    <w:rsid w:val="005436AB"/>
    <w:rsid w:val="005456D1"/>
    <w:rsid w:val="00545F37"/>
    <w:rsid w:val="00546F55"/>
    <w:rsid w:val="00557FCF"/>
    <w:rsid w:val="005604F7"/>
    <w:rsid w:val="0056129F"/>
    <w:rsid w:val="005631ED"/>
    <w:rsid w:val="00563E99"/>
    <w:rsid w:val="00565EEF"/>
    <w:rsid w:val="0056652E"/>
    <w:rsid w:val="00567DA0"/>
    <w:rsid w:val="0057024E"/>
    <w:rsid w:val="005704FA"/>
    <w:rsid w:val="005710DE"/>
    <w:rsid w:val="0057211C"/>
    <w:rsid w:val="00575A2E"/>
    <w:rsid w:val="00575E6B"/>
    <w:rsid w:val="005769CF"/>
    <w:rsid w:val="00580B0F"/>
    <w:rsid w:val="00581923"/>
    <w:rsid w:val="00583F7F"/>
    <w:rsid w:val="005848F9"/>
    <w:rsid w:val="00584E4E"/>
    <w:rsid w:val="0058589C"/>
    <w:rsid w:val="005863D0"/>
    <w:rsid w:val="00590644"/>
    <w:rsid w:val="005911F1"/>
    <w:rsid w:val="00591CAE"/>
    <w:rsid w:val="0059308B"/>
    <w:rsid w:val="0059427B"/>
    <w:rsid w:val="00595D33"/>
    <w:rsid w:val="005972B5"/>
    <w:rsid w:val="005A0ADA"/>
    <w:rsid w:val="005A1720"/>
    <w:rsid w:val="005A2A7B"/>
    <w:rsid w:val="005A3491"/>
    <w:rsid w:val="005B18C8"/>
    <w:rsid w:val="005B21CC"/>
    <w:rsid w:val="005B2657"/>
    <w:rsid w:val="005B2750"/>
    <w:rsid w:val="005B2AA8"/>
    <w:rsid w:val="005B4630"/>
    <w:rsid w:val="005B517E"/>
    <w:rsid w:val="005B7AE2"/>
    <w:rsid w:val="005C102B"/>
    <w:rsid w:val="005C27BF"/>
    <w:rsid w:val="005C36E7"/>
    <w:rsid w:val="005C7EB6"/>
    <w:rsid w:val="005D668E"/>
    <w:rsid w:val="005D7FCA"/>
    <w:rsid w:val="005E24BB"/>
    <w:rsid w:val="005E2F37"/>
    <w:rsid w:val="005E4AAB"/>
    <w:rsid w:val="005E4D70"/>
    <w:rsid w:val="005E5E81"/>
    <w:rsid w:val="005F41D7"/>
    <w:rsid w:val="005F6A7E"/>
    <w:rsid w:val="005F73FD"/>
    <w:rsid w:val="005F7752"/>
    <w:rsid w:val="005F7ABA"/>
    <w:rsid w:val="0060110B"/>
    <w:rsid w:val="00601987"/>
    <w:rsid w:val="006025C5"/>
    <w:rsid w:val="00602B29"/>
    <w:rsid w:val="006031CC"/>
    <w:rsid w:val="006033F1"/>
    <w:rsid w:val="00603491"/>
    <w:rsid w:val="00604E2B"/>
    <w:rsid w:val="00610FD4"/>
    <w:rsid w:val="00612AED"/>
    <w:rsid w:val="00613CBF"/>
    <w:rsid w:val="00614675"/>
    <w:rsid w:val="00614C84"/>
    <w:rsid w:val="00622F4A"/>
    <w:rsid w:val="00623800"/>
    <w:rsid w:val="00624938"/>
    <w:rsid w:val="00626AF2"/>
    <w:rsid w:val="00626ECD"/>
    <w:rsid w:val="00627D43"/>
    <w:rsid w:val="006314D9"/>
    <w:rsid w:val="00631AC5"/>
    <w:rsid w:val="006338DB"/>
    <w:rsid w:val="006343DC"/>
    <w:rsid w:val="00635B10"/>
    <w:rsid w:val="0063689C"/>
    <w:rsid w:val="006405F6"/>
    <w:rsid w:val="006411C0"/>
    <w:rsid w:val="0064159F"/>
    <w:rsid w:val="00642A88"/>
    <w:rsid w:val="00643168"/>
    <w:rsid w:val="00646AAD"/>
    <w:rsid w:val="006506D4"/>
    <w:rsid w:val="00651013"/>
    <w:rsid w:val="0065163E"/>
    <w:rsid w:val="0065172F"/>
    <w:rsid w:val="00653CF6"/>
    <w:rsid w:val="00655415"/>
    <w:rsid w:val="00655515"/>
    <w:rsid w:val="00655954"/>
    <w:rsid w:val="00655C23"/>
    <w:rsid w:val="00657114"/>
    <w:rsid w:val="0066085E"/>
    <w:rsid w:val="006617A2"/>
    <w:rsid w:val="00661D60"/>
    <w:rsid w:val="00663C27"/>
    <w:rsid w:val="00665AA6"/>
    <w:rsid w:val="006675B6"/>
    <w:rsid w:val="00674273"/>
    <w:rsid w:val="00681200"/>
    <w:rsid w:val="00682A5F"/>
    <w:rsid w:val="00682E14"/>
    <w:rsid w:val="00682F39"/>
    <w:rsid w:val="006835F8"/>
    <w:rsid w:val="00683C1F"/>
    <w:rsid w:val="006843BF"/>
    <w:rsid w:val="006859B9"/>
    <w:rsid w:val="0068661C"/>
    <w:rsid w:val="0068690A"/>
    <w:rsid w:val="00692739"/>
    <w:rsid w:val="00693408"/>
    <w:rsid w:val="006936DB"/>
    <w:rsid w:val="00693E4E"/>
    <w:rsid w:val="006A0410"/>
    <w:rsid w:val="006A08E1"/>
    <w:rsid w:val="006A3437"/>
    <w:rsid w:val="006A3DEB"/>
    <w:rsid w:val="006A64E7"/>
    <w:rsid w:val="006A6A12"/>
    <w:rsid w:val="006A6A8E"/>
    <w:rsid w:val="006B5193"/>
    <w:rsid w:val="006B6320"/>
    <w:rsid w:val="006C034C"/>
    <w:rsid w:val="006C19B4"/>
    <w:rsid w:val="006C2965"/>
    <w:rsid w:val="006C5E1E"/>
    <w:rsid w:val="006C79DF"/>
    <w:rsid w:val="006D1E65"/>
    <w:rsid w:val="006D297C"/>
    <w:rsid w:val="006D3537"/>
    <w:rsid w:val="006D6AA6"/>
    <w:rsid w:val="006D78BC"/>
    <w:rsid w:val="006E1A66"/>
    <w:rsid w:val="006E3E80"/>
    <w:rsid w:val="006E686D"/>
    <w:rsid w:val="006E70BD"/>
    <w:rsid w:val="006F1D3A"/>
    <w:rsid w:val="006F24E0"/>
    <w:rsid w:val="006F27C8"/>
    <w:rsid w:val="00700157"/>
    <w:rsid w:val="00701266"/>
    <w:rsid w:val="00701692"/>
    <w:rsid w:val="00701B3B"/>
    <w:rsid w:val="00703689"/>
    <w:rsid w:val="00703BDE"/>
    <w:rsid w:val="00703E0A"/>
    <w:rsid w:val="00707932"/>
    <w:rsid w:val="00710D70"/>
    <w:rsid w:val="00710DBA"/>
    <w:rsid w:val="00713B7F"/>
    <w:rsid w:val="007140F0"/>
    <w:rsid w:val="00722886"/>
    <w:rsid w:val="00723650"/>
    <w:rsid w:val="00724428"/>
    <w:rsid w:val="00724A76"/>
    <w:rsid w:val="00727BE9"/>
    <w:rsid w:val="00727D71"/>
    <w:rsid w:val="00731543"/>
    <w:rsid w:val="00735E36"/>
    <w:rsid w:val="00737509"/>
    <w:rsid w:val="00737B13"/>
    <w:rsid w:val="00745836"/>
    <w:rsid w:val="00745945"/>
    <w:rsid w:val="007500CA"/>
    <w:rsid w:val="00750380"/>
    <w:rsid w:val="00752EB4"/>
    <w:rsid w:val="0075382D"/>
    <w:rsid w:val="007541AB"/>
    <w:rsid w:val="00754EDA"/>
    <w:rsid w:val="00755492"/>
    <w:rsid w:val="00755A6A"/>
    <w:rsid w:val="00755D54"/>
    <w:rsid w:val="007564D1"/>
    <w:rsid w:val="0075761A"/>
    <w:rsid w:val="00757E0E"/>
    <w:rsid w:val="00760560"/>
    <w:rsid w:val="00760DBE"/>
    <w:rsid w:val="0076386B"/>
    <w:rsid w:val="00766992"/>
    <w:rsid w:val="007704F5"/>
    <w:rsid w:val="007711FD"/>
    <w:rsid w:val="007720FB"/>
    <w:rsid w:val="00772783"/>
    <w:rsid w:val="00774D80"/>
    <w:rsid w:val="00776290"/>
    <w:rsid w:val="007803D8"/>
    <w:rsid w:val="00780567"/>
    <w:rsid w:val="00782D5F"/>
    <w:rsid w:val="00783D83"/>
    <w:rsid w:val="007861F0"/>
    <w:rsid w:val="00790202"/>
    <w:rsid w:val="00790AB1"/>
    <w:rsid w:val="00790B49"/>
    <w:rsid w:val="00790DB3"/>
    <w:rsid w:val="00790F8B"/>
    <w:rsid w:val="00792085"/>
    <w:rsid w:val="0079233D"/>
    <w:rsid w:val="007925DC"/>
    <w:rsid w:val="00793C94"/>
    <w:rsid w:val="00797445"/>
    <w:rsid w:val="00797793"/>
    <w:rsid w:val="007A071F"/>
    <w:rsid w:val="007A0BA1"/>
    <w:rsid w:val="007A203F"/>
    <w:rsid w:val="007A2E80"/>
    <w:rsid w:val="007A3195"/>
    <w:rsid w:val="007A55ED"/>
    <w:rsid w:val="007A7076"/>
    <w:rsid w:val="007A7DB2"/>
    <w:rsid w:val="007B0036"/>
    <w:rsid w:val="007B00B4"/>
    <w:rsid w:val="007B1A08"/>
    <w:rsid w:val="007B206A"/>
    <w:rsid w:val="007B3093"/>
    <w:rsid w:val="007B39CF"/>
    <w:rsid w:val="007B6B05"/>
    <w:rsid w:val="007B70BF"/>
    <w:rsid w:val="007B76A4"/>
    <w:rsid w:val="007C01F0"/>
    <w:rsid w:val="007C0504"/>
    <w:rsid w:val="007C0831"/>
    <w:rsid w:val="007C1B30"/>
    <w:rsid w:val="007C2DE3"/>
    <w:rsid w:val="007C3CA3"/>
    <w:rsid w:val="007D2584"/>
    <w:rsid w:val="007D2EE3"/>
    <w:rsid w:val="007D46C0"/>
    <w:rsid w:val="007D7D2A"/>
    <w:rsid w:val="007E1FE8"/>
    <w:rsid w:val="007E3AB5"/>
    <w:rsid w:val="007E4137"/>
    <w:rsid w:val="007E727D"/>
    <w:rsid w:val="007F2559"/>
    <w:rsid w:val="007F3D66"/>
    <w:rsid w:val="007F3DA4"/>
    <w:rsid w:val="007F3F17"/>
    <w:rsid w:val="007F4FD9"/>
    <w:rsid w:val="007F5E28"/>
    <w:rsid w:val="007F693F"/>
    <w:rsid w:val="007F730F"/>
    <w:rsid w:val="007F7FB1"/>
    <w:rsid w:val="00800AA8"/>
    <w:rsid w:val="0080253C"/>
    <w:rsid w:val="008025D2"/>
    <w:rsid w:val="00802D77"/>
    <w:rsid w:val="008059B7"/>
    <w:rsid w:val="008063A7"/>
    <w:rsid w:val="00806C09"/>
    <w:rsid w:val="00810A33"/>
    <w:rsid w:val="0081233B"/>
    <w:rsid w:val="0081288F"/>
    <w:rsid w:val="00814AE5"/>
    <w:rsid w:val="008162D0"/>
    <w:rsid w:val="00817D64"/>
    <w:rsid w:val="008219F9"/>
    <w:rsid w:val="00821D91"/>
    <w:rsid w:val="00822900"/>
    <w:rsid w:val="00822F59"/>
    <w:rsid w:val="00823056"/>
    <w:rsid w:val="00823E04"/>
    <w:rsid w:val="008268B8"/>
    <w:rsid w:val="00826E21"/>
    <w:rsid w:val="00827092"/>
    <w:rsid w:val="008272A5"/>
    <w:rsid w:val="008310BC"/>
    <w:rsid w:val="0083291F"/>
    <w:rsid w:val="00832DCC"/>
    <w:rsid w:val="00834030"/>
    <w:rsid w:val="00834F4F"/>
    <w:rsid w:val="0083570C"/>
    <w:rsid w:val="0083577A"/>
    <w:rsid w:val="00835BAD"/>
    <w:rsid w:val="00840068"/>
    <w:rsid w:val="00840B7E"/>
    <w:rsid w:val="00841905"/>
    <w:rsid w:val="0084320F"/>
    <w:rsid w:val="00845209"/>
    <w:rsid w:val="008518BE"/>
    <w:rsid w:val="00852E7C"/>
    <w:rsid w:val="0085350B"/>
    <w:rsid w:val="00853E19"/>
    <w:rsid w:val="00854C39"/>
    <w:rsid w:val="00855895"/>
    <w:rsid w:val="00855AD2"/>
    <w:rsid w:val="00855BEB"/>
    <w:rsid w:val="00855DE1"/>
    <w:rsid w:val="00856654"/>
    <w:rsid w:val="0086285D"/>
    <w:rsid w:val="008650D3"/>
    <w:rsid w:val="008652BA"/>
    <w:rsid w:val="008659CE"/>
    <w:rsid w:val="008667B9"/>
    <w:rsid w:val="00866DBB"/>
    <w:rsid w:val="00871603"/>
    <w:rsid w:val="008752BE"/>
    <w:rsid w:val="00886018"/>
    <w:rsid w:val="00886282"/>
    <w:rsid w:val="00887F20"/>
    <w:rsid w:val="00890354"/>
    <w:rsid w:val="0089208C"/>
    <w:rsid w:val="00894901"/>
    <w:rsid w:val="0089641A"/>
    <w:rsid w:val="008969D5"/>
    <w:rsid w:val="008A1934"/>
    <w:rsid w:val="008A1A85"/>
    <w:rsid w:val="008A48F9"/>
    <w:rsid w:val="008A7457"/>
    <w:rsid w:val="008B1207"/>
    <w:rsid w:val="008B5443"/>
    <w:rsid w:val="008B57DA"/>
    <w:rsid w:val="008B6678"/>
    <w:rsid w:val="008B6FE3"/>
    <w:rsid w:val="008C00AB"/>
    <w:rsid w:val="008C0795"/>
    <w:rsid w:val="008C5FCD"/>
    <w:rsid w:val="008C6034"/>
    <w:rsid w:val="008C61C3"/>
    <w:rsid w:val="008D423B"/>
    <w:rsid w:val="008D54C1"/>
    <w:rsid w:val="008E1418"/>
    <w:rsid w:val="008E41AF"/>
    <w:rsid w:val="008E4298"/>
    <w:rsid w:val="008E4998"/>
    <w:rsid w:val="008E609A"/>
    <w:rsid w:val="008E6B09"/>
    <w:rsid w:val="008E7881"/>
    <w:rsid w:val="008E7F41"/>
    <w:rsid w:val="008F025E"/>
    <w:rsid w:val="008F0805"/>
    <w:rsid w:val="008F2287"/>
    <w:rsid w:val="008F5F91"/>
    <w:rsid w:val="0090411E"/>
    <w:rsid w:val="0090576B"/>
    <w:rsid w:val="0091363E"/>
    <w:rsid w:val="00913C92"/>
    <w:rsid w:val="0091620F"/>
    <w:rsid w:val="00917B8E"/>
    <w:rsid w:val="00917BFE"/>
    <w:rsid w:val="00917E11"/>
    <w:rsid w:val="00922433"/>
    <w:rsid w:val="00922A0F"/>
    <w:rsid w:val="00922C00"/>
    <w:rsid w:val="00925356"/>
    <w:rsid w:val="00925CF8"/>
    <w:rsid w:val="0092728E"/>
    <w:rsid w:val="00930A5A"/>
    <w:rsid w:val="00932D59"/>
    <w:rsid w:val="00933AB5"/>
    <w:rsid w:val="00935763"/>
    <w:rsid w:val="00936E52"/>
    <w:rsid w:val="009376DC"/>
    <w:rsid w:val="00941C86"/>
    <w:rsid w:val="00942699"/>
    <w:rsid w:val="00943275"/>
    <w:rsid w:val="009440FF"/>
    <w:rsid w:val="009469B1"/>
    <w:rsid w:val="0095088F"/>
    <w:rsid w:val="00950A58"/>
    <w:rsid w:val="00950EFC"/>
    <w:rsid w:val="009510BA"/>
    <w:rsid w:val="00951346"/>
    <w:rsid w:val="00952351"/>
    <w:rsid w:val="009527E3"/>
    <w:rsid w:val="00952CFF"/>
    <w:rsid w:val="00954292"/>
    <w:rsid w:val="009565BC"/>
    <w:rsid w:val="00957906"/>
    <w:rsid w:val="0096321A"/>
    <w:rsid w:val="00963899"/>
    <w:rsid w:val="00964466"/>
    <w:rsid w:val="00964A03"/>
    <w:rsid w:val="0096513E"/>
    <w:rsid w:val="009651E5"/>
    <w:rsid w:val="00965939"/>
    <w:rsid w:val="00965955"/>
    <w:rsid w:val="00967545"/>
    <w:rsid w:val="00970DA3"/>
    <w:rsid w:val="00971499"/>
    <w:rsid w:val="00972632"/>
    <w:rsid w:val="0097588E"/>
    <w:rsid w:val="009768A7"/>
    <w:rsid w:val="00980C0F"/>
    <w:rsid w:val="00981724"/>
    <w:rsid w:val="00984AC5"/>
    <w:rsid w:val="0098672A"/>
    <w:rsid w:val="009871CE"/>
    <w:rsid w:val="009907F7"/>
    <w:rsid w:val="00990E8A"/>
    <w:rsid w:val="00994382"/>
    <w:rsid w:val="009944F8"/>
    <w:rsid w:val="00994954"/>
    <w:rsid w:val="009958E1"/>
    <w:rsid w:val="00995DE0"/>
    <w:rsid w:val="0099681B"/>
    <w:rsid w:val="009A0F2B"/>
    <w:rsid w:val="009A1B00"/>
    <w:rsid w:val="009A670B"/>
    <w:rsid w:val="009A6D8B"/>
    <w:rsid w:val="009A77FF"/>
    <w:rsid w:val="009B70F8"/>
    <w:rsid w:val="009B779D"/>
    <w:rsid w:val="009C072E"/>
    <w:rsid w:val="009C0BF2"/>
    <w:rsid w:val="009C1426"/>
    <w:rsid w:val="009C640F"/>
    <w:rsid w:val="009C69B3"/>
    <w:rsid w:val="009C7E50"/>
    <w:rsid w:val="009D1FB1"/>
    <w:rsid w:val="009D4360"/>
    <w:rsid w:val="009D4F4E"/>
    <w:rsid w:val="009E139D"/>
    <w:rsid w:val="009E2629"/>
    <w:rsid w:val="009E2929"/>
    <w:rsid w:val="009E7632"/>
    <w:rsid w:val="009E7A25"/>
    <w:rsid w:val="009F37BF"/>
    <w:rsid w:val="009F674B"/>
    <w:rsid w:val="009F7787"/>
    <w:rsid w:val="00A030D1"/>
    <w:rsid w:val="00A111F3"/>
    <w:rsid w:val="00A1177D"/>
    <w:rsid w:val="00A12A2C"/>
    <w:rsid w:val="00A14D77"/>
    <w:rsid w:val="00A204E6"/>
    <w:rsid w:val="00A21BB6"/>
    <w:rsid w:val="00A23DBA"/>
    <w:rsid w:val="00A23FBB"/>
    <w:rsid w:val="00A25381"/>
    <w:rsid w:val="00A264FF"/>
    <w:rsid w:val="00A27176"/>
    <w:rsid w:val="00A273DD"/>
    <w:rsid w:val="00A30816"/>
    <w:rsid w:val="00A329DB"/>
    <w:rsid w:val="00A32AEB"/>
    <w:rsid w:val="00A32C21"/>
    <w:rsid w:val="00A32E94"/>
    <w:rsid w:val="00A3514D"/>
    <w:rsid w:val="00A36D85"/>
    <w:rsid w:val="00A400DF"/>
    <w:rsid w:val="00A43210"/>
    <w:rsid w:val="00A443E9"/>
    <w:rsid w:val="00A45832"/>
    <w:rsid w:val="00A45840"/>
    <w:rsid w:val="00A45E5A"/>
    <w:rsid w:val="00A45F58"/>
    <w:rsid w:val="00A47857"/>
    <w:rsid w:val="00A47F64"/>
    <w:rsid w:val="00A5233F"/>
    <w:rsid w:val="00A52D67"/>
    <w:rsid w:val="00A533D5"/>
    <w:rsid w:val="00A543FD"/>
    <w:rsid w:val="00A5701F"/>
    <w:rsid w:val="00A57286"/>
    <w:rsid w:val="00A57770"/>
    <w:rsid w:val="00A57C79"/>
    <w:rsid w:val="00A60575"/>
    <w:rsid w:val="00A6092A"/>
    <w:rsid w:val="00A620BC"/>
    <w:rsid w:val="00A62121"/>
    <w:rsid w:val="00A62B76"/>
    <w:rsid w:val="00A641DB"/>
    <w:rsid w:val="00A65EC4"/>
    <w:rsid w:val="00A67E53"/>
    <w:rsid w:val="00A722EB"/>
    <w:rsid w:val="00A724E3"/>
    <w:rsid w:val="00A755BA"/>
    <w:rsid w:val="00A7572C"/>
    <w:rsid w:val="00A766B3"/>
    <w:rsid w:val="00A7798F"/>
    <w:rsid w:val="00A80134"/>
    <w:rsid w:val="00A801F4"/>
    <w:rsid w:val="00A80390"/>
    <w:rsid w:val="00A84988"/>
    <w:rsid w:val="00A84CE0"/>
    <w:rsid w:val="00A90D3C"/>
    <w:rsid w:val="00A92118"/>
    <w:rsid w:val="00A92CE1"/>
    <w:rsid w:val="00AA0594"/>
    <w:rsid w:val="00AA0707"/>
    <w:rsid w:val="00AA1406"/>
    <w:rsid w:val="00AA2D37"/>
    <w:rsid w:val="00AA2DF5"/>
    <w:rsid w:val="00AA3B20"/>
    <w:rsid w:val="00AA4614"/>
    <w:rsid w:val="00AA5ED0"/>
    <w:rsid w:val="00AA65F5"/>
    <w:rsid w:val="00AB058D"/>
    <w:rsid w:val="00AB122B"/>
    <w:rsid w:val="00AB5833"/>
    <w:rsid w:val="00AB730A"/>
    <w:rsid w:val="00AC1E05"/>
    <w:rsid w:val="00AC3656"/>
    <w:rsid w:val="00AC43CD"/>
    <w:rsid w:val="00AC709A"/>
    <w:rsid w:val="00AD0FBD"/>
    <w:rsid w:val="00AD2D9D"/>
    <w:rsid w:val="00AD4DB6"/>
    <w:rsid w:val="00AD542E"/>
    <w:rsid w:val="00AD650A"/>
    <w:rsid w:val="00AE1F8A"/>
    <w:rsid w:val="00AE1FE2"/>
    <w:rsid w:val="00AE27F9"/>
    <w:rsid w:val="00AE42CD"/>
    <w:rsid w:val="00AE566A"/>
    <w:rsid w:val="00AE6833"/>
    <w:rsid w:val="00AF279B"/>
    <w:rsid w:val="00AF3EB1"/>
    <w:rsid w:val="00AF4730"/>
    <w:rsid w:val="00AF47E1"/>
    <w:rsid w:val="00AF49E0"/>
    <w:rsid w:val="00AF5492"/>
    <w:rsid w:val="00AF6C99"/>
    <w:rsid w:val="00B0213D"/>
    <w:rsid w:val="00B0325C"/>
    <w:rsid w:val="00B04EF4"/>
    <w:rsid w:val="00B05255"/>
    <w:rsid w:val="00B112CB"/>
    <w:rsid w:val="00B1488F"/>
    <w:rsid w:val="00B17216"/>
    <w:rsid w:val="00B17B4C"/>
    <w:rsid w:val="00B205AE"/>
    <w:rsid w:val="00B2146A"/>
    <w:rsid w:val="00B22EEA"/>
    <w:rsid w:val="00B24AF5"/>
    <w:rsid w:val="00B25994"/>
    <w:rsid w:val="00B30013"/>
    <w:rsid w:val="00B310F5"/>
    <w:rsid w:val="00B31888"/>
    <w:rsid w:val="00B32016"/>
    <w:rsid w:val="00B32553"/>
    <w:rsid w:val="00B33179"/>
    <w:rsid w:val="00B3401C"/>
    <w:rsid w:val="00B34948"/>
    <w:rsid w:val="00B369A5"/>
    <w:rsid w:val="00B370D8"/>
    <w:rsid w:val="00B375D0"/>
    <w:rsid w:val="00B42273"/>
    <w:rsid w:val="00B43088"/>
    <w:rsid w:val="00B43BCA"/>
    <w:rsid w:val="00B44F20"/>
    <w:rsid w:val="00B50E80"/>
    <w:rsid w:val="00B5102E"/>
    <w:rsid w:val="00B52613"/>
    <w:rsid w:val="00B5269C"/>
    <w:rsid w:val="00B5422A"/>
    <w:rsid w:val="00B54B83"/>
    <w:rsid w:val="00B578A4"/>
    <w:rsid w:val="00B57C89"/>
    <w:rsid w:val="00B65C55"/>
    <w:rsid w:val="00B65D26"/>
    <w:rsid w:val="00B73C49"/>
    <w:rsid w:val="00B7614C"/>
    <w:rsid w:val="00B76756"/>
    <w:rsid w:val="00B7778A"/>
    <w:rsid w:val="00B82EBF"/>
    <w:rsid w:val="00B904E2"/>
    <w:rsid w:val="00B92C4E"/>
    <w:rsid w:val="00BA1D32"/>
    <w:rsid w:val="00BA4725"/>
    <w:rsid w:val="00BA7330"/>
    <w:rsid w:val="00BB0921"/>
    <w:rsid w:val="00BB0CEB"/>
    <w:rsid w:val="00BB7372"/>
    <w:rsid w:val="00BB792A"/>
    <w:rsid w:val="00BC077F"/>
    <w:rsid w:val="00BC111C"/>
    <w:rsid w:val="00BC190B"/>
    <w:rsid w:val="00BC41DE"/>
    <w:rsid w:val="00BC65FC"/>
    <w:rsid w:val="00BC6CB9"/>
    <w:rsid w:val="00BC6CF7"/>
    <w:rsid w:val="00BC6F9D"/>
    <w:rsid w:val="00BD0282"/>
    <w:rsid w:val="00BD092E"/>
    <w:rsid w:val="00BD16AB"/>
    <w:rsid w:val="00BD5936"/>
    <w:rsid w:val="00BD6512"/>
    <w:rsid w:val="00BD69E0"/>
    <w:rsid w:val="00BE0B47"/>
    <w:rsid w:val="00BE0EA1"/>
    <w:rsid w:val="00BE642A"/>
    <w:rsid w:val="00BE6DDE"/>
    <w:rsid w:val="00BF05B3"/>
    <w:rsid w:val="00BF11F9"/>
    <w:rsid w:val="00BF14A1"/>
    <w:rsid w:val="00BF4FBE"/>
    <w:rsid w:val="00BF612E"/>
    <w:rsid w:val="00C0116B"/>
    <w:rsid w:val="00C0315A"/>
    <w:rsid w:val="00C03F7F"/>
    <w:rsid w:val="00C04D25"/>
    <w:rsid w:val="00C0701F"/>
    <w:rsid w:val="00C07F42"/>
    <w:rsid w:val="00C101B0"/>
    <w:rsid w:val="00C10782"/>
    <w:rsid w:val="00C10D38"/>
    <w:rsid w:val="00C115A9"/>
    <w:rsid w:val="00C13F19"/>
    <w:rsid w:val="00C14BAB"/>
    <w:rsid w:val="00C16EEE"/>
    <w:rsid w:val="00C2124D"/>
    <w:rsid w:val="00C219CF"/>
    <w:rsid w:val="00C22DD5"/>
    <w:rsid w:val="00C230AF"/>
    <w:rsid w:val="00C24971"/>
    <w:rsid w:val="00C26168"/>
    <w:rsid w:val="00C307F9"/>
    <w:rsid w:val="00C30A33"/>
    <w:rsid w:val="00C36613"/>
    <w:rsid w:val="00C36C4C"/>
    <w:rsid w:val="00C37857"/>
    <w:rsid w:val="00C37B52"/>
    <w:rsid w:val="00C4561D"/>
    <w:rsid w:val="00C4584A"/>
    <w:rsid w:val="00C45AAF"/>
    <w:rsid w:val="00C476EB"/>
    <w:rsid w:val="00C51A52"/>
    <w:rsid w:val="00C52895"/>
    <w:rsid w:val="00C54B22"/>
    <w:rsid w:val="00C55A95"/>
    <w:rsid w:val="00C55CCF"/>
    <w:rsid w:val="00C566D5"/>
    <w:rsid w:val="00C5720C"/>
    <w:rsid w:val="00C606B5"/>
    <w:rsid w:val="00C62232"/>
    <w:rsid w:val="00C630E7"/>
    <w:rsid w:val="00C66E0D"/>
    <w:rsid w:val="00C674E6"/>
    <w:rsid w:val="00C760F1"/>
    <w:rsid w:val="00C76752"/>
    <w:rsid w:val="00C7719B"/>
    <w:rsid w:val="00C8071D"/>
    <w:rsid w:val="00C80CC6"/>
    <w:rsid w:val="00C82A35"/>
    <w:rsid w:val="00C82D1F"/>
    <w:rsid w:val="00C838E6"/>
    <w:rsid w:val="00C848F7"/>
    <w:rsid w:val="00C8597A"/>
    <w:rsid w:val="00C86231"/>
    <w:rsid w:val="00C86958"/>
    <w:rsid w:val="00C9023D"/>
    <w:rsid w:val="00C90CD0"/>
    <w:rsid w:val="00C965C3"/>
    <w:rsid w:val="00CA07DF"/>
    <w:rsid w:val="00CA1283"/>
    <w:rsid w:val="00CA312C"/>
    <w:rsid w:val="00CA48D7"/>
    <w:rsid w:val="00CB150A"/>
    <w:rsid w:val="00CB20A0"/>
    <w:rsid w:val="00CB4F2B"/>
    <w:rsid w:val="00CB65C3"/>
    <w:rsid w:val="00CB6F7D"/>
    <w:rsid w:val="00CB77D6"/>
    <w:rsid w:val="00CC03F5"/>
    <w:rsid w:val="00CC3553"/>
    <w:rsid w:val="00CC4341"/>
    <w:rsid w:val="00CD1A75"/>
    <w:rsid w:val="00CD1CA3"/>
    <w:rsid w:val="00CD279F"/>
    <w:rsid w:val="00CD58EA"/>
    <w:rsid w:val="00CD7F35"/>
    <w:rsid w:val="00CE408E"/>
    <w:rsid w:val="00CE41C1"/>
    <w:rsid w:val="00CE50C8"/>
    <w:rsid w:val="00CE6038"/>
    <w:rsid w:val="00CE6CF5"/>
    <w:rsid w:val="00CF2080"/>
    <w:rsid w:val="00CF282A"/>
    <w:rsid w:val="00CF371B"/>
    <w:rsid w:val="00CF523D"/>
    <w:rsid w:val="00CF63C2"/>
    <w:rsid w:val="00CF65AF"/>
    <w:rsid w:val="00D008CA"/>
    <w:rsid w:val="00D00FB6"/>
    <w:rsid w:val="00D01A67"/>
    <w:rsid w:val="00D041CA"/>
    <w:rsid w:val="00D06822"/>
    <w:rsid w:val="00D07EDC"/>
    <w:rsid w:val="00D1069D"/>
    <w:rsid w:val="00D111DB"/>
    <w:rsid w:val="00D14BF7"/>
    <w:rsid w:val="00D14CCC"/>
    <w:rsid w:val="00D1520C"/>
    <w:rsid w:val="00D15CE9"/>
    <w:rsid w:val="00D16925"/>
    <w:rsid w:val="00D1709F"/>
    <w:rsid w:val="00D1799C"/>
    <w:rsid w:val="00D2092E"/>
    <w:rsid w:val="00D22624"/>
    <w:rsid w:val="00D23DF2"/>
    <w:rsid w:val="00D245BF"/>
    <w:rsid w:val="00D24879"/>
    <w:rsid w:val="00D252B2"/>
    <w:rsid w:val="00D257D8"/>
    <w:rsid w:val="00D26109"/>
    <w:rsid w:val="00D263F6"/>
    <w:rsid w:val="00D30074"/>
    <w:rsid w:val="00D30F94"/>
    <w:rsid w:val="00D31D4D"/>
    <w:rsid w:val="00D32AFA"/>
    <w:rsid w:val="00D33C69"/>
    <w:rsid w:val="00D359E8"/>
    <w:rsid w:val="00D35F8D"/>
    <w:rsid w:val="00D37F7E"/>
    <w:rsid w:val="00D41D27"/>
    <w:rsid w:val="00D444F2"/>
    <w:rsid w:val="00D460E6"/>
    <w:rsid w:val="00D468CA"/>
    <w:rsid w:val="00D5121A"/>
    <w:rsid w:val="00D512CD"/>
    <w:rsid w:val="00D537FE"/>
    <w:rsid w:val="00D5425A"/>
    <w:rsid w:val="00D56592"/>
    <w:rsid w:val="00D5664D"/>
    <w:rsid w:val="00D62158"/>
    <w:rsid w:val="00D62A3B"/>
    <w:rsid w:val="00D63726"/>
    <w:rsid w:val="00D63C9A"/>
    <w:rsid w:val="00D67134"/>
    <w:rsid w:val="00D67D5D"/>
    <w:rsid w:val="00D70B4B"/>
    <w:rsid w:val="00D70CAB"/>
    <w:rsid w:val="00D723E7"/>
    <w:rsid w:val="00D72526"/>
    <w:rsid w:val="00D72855"/>
    <w:rsid w:val="00D73DBF"/>
    <w:rsid w:val="00D74295"/>
    <w:rsid w:val="00D74AA2"/>
    <w:rsid w:val="00D75CA2"/>
    <w:rsid w:val="00D7606B"/>
    <w:rsid w:val="00D7621B"/>
    <w:rsid w:val="00D76273"/>
    <w:rsid w:val="00D768F8"/>
    <w:rsid w:val="00D7703F"/>
    <w:rsid w:val="00D77C40"/>
    <w:rsid w:val="00D8166F"/>
    <w:rsid w:val="00D8216B"/>
    <w:rsid w:val="00D83B17"/>
    <w:rsid w:val="00D86F95"/>
    <w:rsid w:val="00D87C30"/>
    <w:rsid w:val="00D9158B"/>
    <w:rsid w:val="00D9182E"/>
    <w:rsid w:val="00D954D6"/>
    <w:rsid w:val="00D96191"/>
    <w:rsid w:val="00DA3DD0"/>
    <w:rsid w:val="00DA5A83"/>
    <w:rsid w:val="00DA6967"/>
    <w:rsid w:val="00DB018C"/>
    <w:rsid w:val="00DB0F9F"/>
    <w:rsid w:val="00DB0FA0"/>
    <w:rsid w:val="00DB2394"/>
    <w:rsid w:val="00DB2597"/>
    <w:rsid w:val="00DB3ADE"/>
    <w:rsid w:val="00DB5994"/>
    <w:rsid w:val="00DB59CE"/>
    <w:rsid w:val="00DB6674"/>
    <w:rsid w:val="00DB7C56"/>
    <w:rsid w:val="00DC2114"/>
    <w:rsid w:val="00DC28D9"/>
    <w:rsid w:val="00DC6DAD"/>
    <w:rsid w:val="00DC7A88"/>
    <w:rsid w:val="00DD666E"/>
    <w:rsid w:val="00DD7077"/>
    <w:rsid w:val="00DE02E0"/>
    <w:rsid w:val="00DE0EA1"/>
    <w:rsid w:val="00DE19B4"/>
    <w:rsid w:val="00DE5794"/>
    <w:rsid w:val="00DE7330"/>
    <w:rsid w:val="00DE7DDF"/>
    <w:rsid w:val="00DF09D6"/>
    <w:rsid w:val="00DF343A"/>
    <w:rsid w:val="00DF35BA"/>
    <w:rsid w:val="00DF42F7"/>
    <w:rsid w:val="00DF57C9"/>
    <w:rsid w:val="00DF5E6A"/>
    <w:rsid w:val="00DF7588"/>
    <w:rsid w:val="00E01F19"/>
    <w:rsid w:val="00E03835"/>
    <w:rsid w:val="00E03AF7"/>
    <w:rsid w:val="00E03FE8"/>
    <w:rsid w:val="00E06217"/>
    <w:rsid w:val="00E07E13"/>
    <w:rsid w:val="00E12C0D"/>
    <w:rsid w:val="00E14573"/>
    <w:rsid w:val="00E15944"/>
    <w:rsid w:val="00E16162"/>
    <w:rsid w:val="00E16E93"/>
    <w:rsid w:val="00E20549"/>
    <w:rsid w:val="00E2654A"/>
    <w:rsid w:val="00E27093"/>
    <w:rsid w:val="00E27550"/>
    <w:rsid w:val="00E32D9E"/>
    <w:rsid w:val="00E32E60"/>
    <w:rsid w:val="00E33C92"/>
    <w:rsid w:val="00E35AAC"/>
    <w:rsid w:val="00E363D0"/>
    <w:rsid w:val="00E4260A"/>
    <w:rsid w:val="00E43174"/>
    <w:rsid w:val="00E43579"/>
    <w:rsid w:val="00E46AF1"/>
    <w:rsid w:val="00E47C63"/>
    <w:rsid w:val="00E60EBF"/>
    <w:rsid w:val="00E61452"/>
    <w:rsid w:val="00E63370"/>
    <w:rsid w:val="00E63D98"/>
    <w:rsid w:val="00E63EEA"/>
    <w:rsid w:val="00E65659"/>
    <w:rsid w:val="00E70AE5"/>
    <w:rsid w:val="00E72411"/>
    <w:rsid w:val="00E73362"/>
    <w:rsid w:val="00E762CA"/>
    <w:rsid w:val="00E77256"/>
    <w:rsid w:val="00E8001F"/>
    <w:rsid w:val="00E8454E"/>
    <w:rsid w:val="00E84900"/>
    <w:rsid w:val="00E916F9"/>
    <w:rsid w:val="00E91798"/>
    <w:rsid w:val="00E918D3"/>
    <w:rsid w:val="00E9241F"/>
    <w:rsid w:val="00E938BF"/>
    <w:rsid w:val="00E94912"/>
    <w:rsid w:val="00E94AF0"/>
    <w:rsid w:val="00E965B6"/>
    <w:rsid w:val="00EA13B3"/>
    <w:rsid w:val="00EA1F0F"/>
    <w:rsid w:val="00EA3EC2"/>
    <w:rsid w:val="00EA58C4"/>
    <w:rsid w:val="00EA66B5"/>
    <w:rsid w:val="00EB017A"/>
    <w:rsid w:val="00EB0BD2"/>
    <w:rsid w:val="00EB0C6C"/>
    <w:rsid w:val="00EB3492"/>
    <w:rsid w:val="00EB3D91"/>
    <w:rsid w:val="00EB4D49"/>
    <w:rsid w:val="00EB581E"/>
    <w:rsid w:val="00EB60E7"/>
    <w:rsid w:val="00EB6B86"/>
    <w:rsid w:val="00EB70F9"/>
    <w:rsid w:val="00EC0FA9"/>
    <w:rsid w:val="00EC0FBE"/>
    <w:rsid w:val="00EC1607"/>
    <w:rsid w:val="00EC1B9E"/>
    <w:rsid w:val="00EC2500"/>
    <w:rsid w:val="00EC5125"/>
    <w:rsid w:val="00EC54E4"/>
    <w:rsid w:val="00EC733F"/>
    <w:rsid w:val="00EC77C4"/>
    <w:rsid w:val="00EC7BF0"/>
    <w:rsid w:val="00ED11B7"/>
    <w:rsid w:val="00ED208A"/>
    <w:rsid w:val="00ED7945"/>
    <w:rsid w:val="00EE0EF6"/>
    <w:rsid w:val="00EE2522"/>
    <w:rsid w:val="00EE2F55"/>
    <w:rsid w:val="00EE5056"/>
    <w:rsid w:val="00EF2C78"/>
    <w:rsid w:val="00EF3D47"/>
    <w:rsid w:val="00EF5892"/>
    <w:rsid w:val="00EF595E"/>
    <w:rsid w:val="00EF5CEE"/>
    <w:rsid w:val="00EF6D5F"/>
    <w:rsid w:val="00EF7813"/>
    <w:rsid w:val="00F01823"/>
    <w:rsid w:val="00F02645"/>
    <w:rsid w:val="00F02E15"/>
    <w:rsid w:val="00F033E8"/>
    <w:rsid w:val="00F036BC"/>
    <w:rsid w:val="00F0421D"/>
    <w:rsid w:val="00F0572D"/>
    <w:rsid w:val="00F05B8A"/>
    <w:rsid w:val="00F06F56"/>
    <w:rsid w:val="00F06FB0"/>
    <w:rsid w:val="00F10B9A"/>
    <w:rsid w:val="00F130CA"/>
    <w:rsid w:val="00F13282"/>
    <w:rsid w:val="00F1410E"/>
    <w:rsid w:val="00F1511A"/>
    <w:rsid w:val="00F15D24"/>
    <w:rsid w:val="00F169F5"/>
    <w:rsid w:val="00F23B0C"/>
    <w:rsid w:val="00F24A8D"/>
    <w:rsid w:val="00F25832"/>
    <w:rsid w:val="00F278BC"/>
    <w:rsid w:val="00F31543"/>
    <w:rsid w:val="00F3339F"/>
    <w:rsid w:val="00F347A3"/>
    <w:rsid w:val="00F34BDB"/>
    <w:rsid w:val="00F37D37"/>
    <w:rsid w:val="00F430C3"/>
    <w:rsid w:val="00F44068"/>
    <w:rsid w:val="00F440E3"/>
    <w:rsid w:val="00F4551A"/>
    <w:rsid w:val="00F4592F"/>
    <w:rsid w:val="00F46BB6"/>
    <w:rsid w:val="00F51093"/>
    <w:rsid w:val="00F52306"/>
    <w:rsid w:val="00F526D6"/>
    <w:rsid w:val="00F529AF"/>
    <w:rsid w:val="00F54319"/>
    <w:rsid w:val="00F57D98"/>
    <w:rsid w:val="00F60230"/>
    <w:rsid w:val="00F62748"/>
    <w:rsid w:val="00F62B58"/>
    <w:rsid w:val="00F6379A"/>
    <w:rsid w:val="00F6530F"/>
    <w:rsid w:val="00F653AD"/>
    <w:rsid w:val="00F66C3C"/>
    <w:rsid w:val="00F70AE7"/>
    <w:rsid w:val="00F718D8"/>
    <w:rsid w:val="00F722A9"/>
    <w:rsid w:val="00F73402"/>
    <w:rsid w:val="00F74FAD"/>
    <w:rsid w:val="00F755F3"/>
    <w:rsid w:val="00F768A1"/>
    <w:rsid w:val="00F7705C"/>
    <w:rsid w:val="00F77CC1"/>
    <w:rsid w:val="00F77CD3"/>
    <w:rsid w:val="00F81F96"/>
    <w:rsid w:val="00F82823"/>
    <w:rsid w:val="00F83088"/>
    <w:rsid w:val="00F83CC7"/>
    <w:rsid w:val="00F87CE1"/>
    <w:rsid w:val="00F90719"/>
    <w:rsid w:val="00F91316"/>
    <w:rsid w:val="00F92F3D"/>
    <w:rsid w:val="00F97BE2"/>
    <w:rsid w:val="00FA0F3D"/>
    <w:rsid w:val="00FA1C33"/>
    <w:rsid w:val="00FA39C6"/>
    <w:rsid w:val="00FA3D84"/>
    <w:rsid w:val="00FA5C3A"/>
    <w:rsid w:val="00FA5ED6"/>
    <w:rsid w:val="00FA632E"/>
    <w:rsid w:val="00FB00D1"/>
    <w:rsid w:val="00FB2963"/>
    <w:rsid w:val="00FB312A"/>
    <w:rsid w:val="00FB3C15"/>
    <w:rsid w:val="00FB46F9"/>
    <w:rsid w:val="00FB519A"/>
    <w:rsid w:val="00FC1760"/>
    <w:rsid w:val="00FC24D5"/>
    <w:rsid w:val="00FC5930"/>
    <w:rsid w:val="00FC59B8"/>
    <w:rsid w:val="00FC7CC1"/>
    <w:rsid w:val="00FD2C4A"/>
    <w:rsid w:val="00FD3737"/>
    <w:rsid w:val="00FD3CEA"/>
    <w:rsid w:val="00FD4CEF"/>
    <w:rsid w:val="00FE1DBE"/>
    <w:rsid w:val="00FE29C2"/>
    <w:rsid w:val="00FE5DF9"/>
    <w:rsid w:val="00FE6439"/>
    <w:rsid w:val="00FE64B4"/>
    <w:rsid w:val="00FF08B8"/>
    <w:rsid w:val="00FF13A9"/>
    <w:rsid w:val="00FF5EE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D250F5"/>
  <w15:docId w15:val="{EAB65074-3591-4A0D-AD4A-96587AA5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71D"/>
  </w:style>
  <w:style w:type="paragraph" w:styleId="Heading1">
    <w:name w:val="heading 1"/>
    <w:basedOn w:val="Normal"/>
    <w:next w:val="Normal"/>
    <w:link w:val="Heading1Char"/>
    <w:uiPriority w:val="9"/>
    <w:qFormat/>
    <w:rsid w:val="00402695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AF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AF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A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AF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6AF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3E99"/>
    <w:pPr>
      <w:keepNext/>
      <w:keepLines/>
      <w:pageBreakBefore/>
      <w:numPr>
        <w:ilvl w:val="6"/>
        <w:numId w:val="1"/>
      </w:numPr>
      <w:spacing w:before="480" w:after="0"/>
      <w:outlineLvl w:val="6"/>
    </w:pPr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7D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7D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b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A0F3D"/>
    <w:pPr>
      <w:tabs>
        <w:tab w:val="left" w:pos="480"/>
        <w:tab w:val="right" w:leader="dot" w:pos="8630"/>
      </w:tabs>
      <w:spacing w:before="120" w:after="120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FA0F3D"/>
    <w:pPr>
      <w:tabs>
        <w:tab w:val="left" w:pos="720"/>
        <w:tab w:val="right" w:leader="dot" w:pos="8630"/>
      </w:tabs>
      <w:spacing w:after="0"/>
      <w:ind w:left="240"/>
    </w:pPr>
    <w:rPr>
      <w:smallCaps/>
      <w:noProof/>
      <w:szCs w:val="20"/>
    </w:rPr>
  </w:style>
  <w:style w:type="paragraph" w:styleId="TOC3">
    <w:name w:val="toc 3"/>
    <w:basedOn w:val="Normal"/>
    <w:next w:val="Normal"/>
    <w:autoRedefine/>
    <w:semiHidden/>
    <w:rsid w:val="0036258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DE0EA1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E0EA1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E0EA1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E0EA1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E0EA1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E0EA1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DE0EA1"/>
    <w:rPr>
      <w:color w:val="0000FF"/>
      <w:u w:val="single"/>
    </w:rPr>
  </w:style>
  <w:style w:type="paragraph" w:customStyle="1" w:styleId="Code">
    <w:name w:val="Code"/>
    <w:basedOn w:val="Normal"/>
    <w:link w:val="CodeChar"/>
    <w:rsid w:val="00D70B4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uppressAutoHyphens/>
      <w:contextualSpacing/>
    </w:pPr>
    <w:rPr>
      <w:rFonts w:ascii="Courier New" w:hAnsi="Courier New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07F42"/>
    <w:pPr>
      <w:spacing w:line="240" w:lineRule="auto"/>
      <w:jc w:val="center"/>
    </w:pPr>
    <w:rPr>
      <w:b/>
      <w:bCs/>
      <w:color w:val="4F81BD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6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rsid w:val="00151B01"/>
    <w:pPr>
      <w:contextualSpacing/>
      <w:jc w:val="center"/>
    </w:pPr>
  </w:style>
  <w:style w:type="paragraph" w:customStyle="1" w:styleId="TableOfContents">
    <w:name w:val="Table Of Contents"/>
    <w:basedOn w:val="Heading1"/>
    <w:next w:val="Normal"/>
    <w:link w:val="TableOfContentsChar"/>
    <w:rsid w:val="00E918D3"/>
    <w:pPr>
      <w:pageBreakBefore w:val="0"/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02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ableOfContentsChar">
    <w:name w:val="Table Of Contents Char"/>
    <w:basedOn w:val="Heading1Char"/>
    <w:link w:val="TableOfContents"/>
    <w:rsid w:val="00E91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er">
    <w:name w:val="header"/>
    <w:basedOn w:val="Normal"/>
    <w:rsid w:val="003616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6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16FA"/>
  </w:style>
  <w:style w:type="paragraph" w:customStyle="1" w:styleId="Algorithm">
    <w:name w:val="Algorithm"/>
    <w:basedOn w:val="Code"/>
    <w:link w:val="AlgorithmChar"/>
    <w:rsid w:val="0036258B"/>
    <w:pPr>
      <w:pBdr>
        <w:left w:val="none" w:sz="0" w:space="0" w:color="auto"/>
        <w:right w:val="none" w:sz="0" w:space="0" w:color="auto"/>
      </w:pBdr>
      <w:shd w:val="clear" w:color="auto" w:fill="FFFFFF"/>
    </w:pPr>
  </w:style>
  <w:style w:type="paragraph" w:styleId="TableofFigures">
    <w:name w:val="table of figures"/>
    <w:basedOn w:val="Normal"/>
    <w:next w:val="Normal"/>
    <w:uiPriority w:val="99"/>
    <w:rsid w:val="0036258B"/>
    <w:pPr>
      <w:spacing w:after="0"/>
      <w:ind w:left="480" w:hanging="480"/>
    </w:pPr>
    <w:rPr>
      <w:smallCaps/>
      <w:sz w:val="20"/>
      <w:szCs w:val="20"/>
    </w:rPr>
  </w:style>
  <w:style w:type="character" w:styleId="FollowedHyperlink">
    <w:name w:val="FollowedHyperlink"/>
    <w:basedOn w:val="DefaultParagraphFont"/>
    <w:rsid w:val="000E7EC1"/>
    <w:rPr>
      <w:color w:val="800080"/>
      <w:u w:val="single"/>
    </w:rPr>
  </w:style>
  <w:style w:type="paragraph" w:styleId="NormalWeb">
    <w:name w:val="Normal (Web)"/>
    <w:basedOn w:val="Normal"/>
    <w:rsid w:val="008659CE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626AF2"/>
    <w:rPr>
      <w:i/>
      <w:iCs/>
    </w:rPr>
  </w:style>
  <w:style w:type="character" w:styleId="HTMLCode">
    <w:name w:val="HTML Code"/>
    <w:basedOn w:val="DefaultParagraphFont"/>
    <w:rsid w:val="00B04E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B04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6AF2"/>
    <w:rPr>
      <w:b/>
      <w:bCs/>
    </w:rPr>
  </w:style>
  <w:style w:type="character" w:customStyle="1" w:styleId="twikinewlink">
    <w:name w:val="twikinewlink"/>
    <w:basedOn w:val="DefaultParagraphFont"/>
    <w:rsid w:val="00B04EF4"/>
  </w:style>
  <w:style w:type="character" w:customStyle="1" w:styleId="CodeChar">
    <w:name w:val="Code Char"/>
    <w:basedOn w:val="DefaultParagraphFont"/>
    <w:link w:val="Code"/>
    <w:rsid w:val="00B04EF4"/>
    <w:rPr>
      <w:rFonts w:ascii="Courier New" w:hAnsi="Courier New"/>
      <w:noProof/>
      <w:szCs w:val="24"/>
      <w:lang w:val="en-US" w:eastAsia="en-US" w:bidi="ar-SA"/>
    </w:rPr>
  </w:style>
  <w:style w:type="character" w:customStyle="1" w:styleId="AlgorithmChar">
    <w:name w:val="Algorithm Char"/>
    <w:basedOn w:val="CodeChar"/>
    <w:link w:val="Algorithm"/>
    <w:rsid w:val="00FB00D1"/>
    <w:rPr>
      <w:rFonts w:ascii="Courier New" w:hAnsi="Courier New"/>
      <w:noProof/>
      <w:szCs w:val="24"/>
      <w:lang w:val="en-CA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D96191"/>
    <w:pPr>
      <w:spacing w:after="60" w:line="240" w:lineRule="auto"/>
    </w:pPr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rsid w:val="00575A2E"/>
    <w:rPr>
      <w:vertAlign w:val="superscript"/>
    </w:rPr>
  </w:style>
  <w:style w:type="table" w:styleId="TableGrid">
    <w:name w:val="Table Grid"/>
    <w:basedOn w:val="TableNormal"/>
    <w:rsid w:val="00E61452"/>
    <w:pPr>
      <w:spacing w:before="240"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A64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64BB"/>
    <w:rPr>
      <w:rFonts w:ascii="Tahoma" w:hAnsi="Tahoma" w:cs="Tahoma"/>
      <w:sz w:val="16"/>
      <w:szCs w:val="1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626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A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5A6A"/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6A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26A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63E99"/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B57DA"/>
    <w:rPr>
      <w:rFonts w:asciiTheme="majorHAnsi" w:eastAsiaTheme="majorEastAsia" w:hAnsiTheme="majorHAnsi" w:cstheme="majorBidi"/>
      <w:b/>
      <w:bCs/>
      <w:color w:val="4F81BD" w:themeColor="accent1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7DA"/>
    <w:rPr>
      <w:rFonts w:asciiTheme="majorHAnsi" w:eastAsiaTheme="majorEastAsia" w:hAnsiTheme="majorHAnsi" w:cstheme="majorBidi"/>
      <w:b/>
      <w:i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626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6A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26A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6A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6A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6A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F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26A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6AF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26AF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6AF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6A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AF2"/>
    <w:pPr>
      <w:outlineLvl w:val="9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191"/>
    <w:rPr>
      <w:sz w:val="18"/>
      <w:szCs w:val="20"/>
    </w:rPr>
  </w:style>
  <w:style w:type="paragraph" w:customStyle="1" w:styleId="Codeblock">
    <w:name w:val="Code block"/>
    <w:basedOn w:val="Normal"/>
    <w:link w:val="CodeblockChar"/>
    <w:qFormat/>
    <w:rsid w:val="008B57D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alibri" w:eastAsia="Calibri" w:hAnsi="Calibri" w:cs="Times New Roman"/>
      <w:noProof/>
      <w:sz w:val="24"/>
      <w:szCs w:val="24"/>
    </w:rPr>
  </w:style>
  <w:style w:type="character" w:customStyle="1" w:styleId="CodeblockChar">
    <w:name w:val="Code block Char"/>
    <w:basedOn w:val="DefaultParagraphFont"/>
    <w:link w:val="Codeblock"/>
    <w:rsid w:val="008B57DA"/>
    <w:rPr>
      <w:rFonts w:ascii="Calibri" w:eastAsia="Calibri" w:hAnsi="Calibri" w:cs="Times New Roman"/>
      <w:noProof/>
      <w:sz w:val="24"/>
      <w:szCs w:val="24"/>
      <w:lang w:bidi="ar-SA"/>
    </w:rPr>
  </w:style>
  <w:style w:type="table" w:styleId="TableClassic2">
    <w:name w:val="Table Classic 2"/>
    <w:basedOn w:val="TableNormal"/>
    <w:rsid w:val="00093B9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93B9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716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C21C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">
    <w:name w:val="Medium Shading 2"/>
    <w:basedOn w:val="TableNormal"/>
    <w:uiPriority w:val="64"/>
    <w:rsid w:val="00240A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1C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BD">
    <w:name w:val="TBD"/>
    <w:basedOn w:val="Normal"/>
    <w:next w:val="Normal"/>
    <w:link w:val="TBDChar"/>
    <w:qFormat/>
    <w:rsid w:val="00EA58C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  <w:ind w:left="567" w:right="567"/>
      <w:jc w:val="center"/>
    </w:pPr>
    <w:rPr>
      <w:b/>
    </w:rPr>
  </w:style>
  <w:style w:type="character" w:customStyle="1" w:styleId="TBDChar">
    <w:name w:val="TBD Char"/>
    <w:basedOn w:val="DefaultParagraphFont"/>
    <w:link w:val="TBD"/>
    <w:rsid w:val="00EA58C4"/>
    <w:rPr>
      <w:b/>
      <w:shd w:val="clear" w:color="auto" w:fill="FFFF00"/>
    </w:rPr>
  </w:style>
  <w:style w:type="character" w:styleId="CommentReference">
    <w:name w:val="annotation reference"/>
    <w:basedOn w:val="DefaultParagraphFont"/>
    <w:rsid w:val="005702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0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70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70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024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7BD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F35BA"/>
    <w:rPr>
      <w:color w:val="808080"/>
    </w:rPr>
  </w:style>
  <w:style w:type="table" w:styleId="TableGrid8">
    <w:name w:val="Table Grid 8"/>
    <w:basedOn w:val="TableNormal"/>
    <w:rsid w:val="00790B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8F080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63E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5A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chai\Desktop\functional_description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6C71F84386B47BC91626A66CBDBEA" ma:contentTypeVersion="0" ma:contentTypeDescription="Create a new document." ma:contentTypeScope="" ma:versionID="8c84271aa9fc7a4bdb79c56ca40f86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51E6A5-12D7-4656-93A1-3FFC9FEA8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1B22E0-CCFF-4C84-A49F-093F64060E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8C8CDC-62A7-4659-9959-89A32CF142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07F948-FE53-4C1D-868F-E6EE7CDA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functional_description_v2.dotx</Template>
  <TotalTime>7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Card Signing tool</vt:lpstr>
    </vt:vector>
  </TitlesOfParts>
  <Company>Altera Corporation</Company>
  <LinksUpToDate>false</LinksUpToDate>
  <CharactersWithSpaces>2805</CharactersWithSpaces>
  <SharedDoc>false</SharedDoc>
  <HLinks>
    <vt:vector size="378" baseType="variant">
      <vt:variant>
        <vt:i4>1114233</vt:i4>
      </vt:variant>
      <vt:variant>
        <vt:i4>464</vt:i4>
      </vt:variant>
      <vt:variant>
        <vt:i4>0</vt:i4>
      </vt:variant>
      <vt:variant>
        <vt:i4>5</vt:i4>
      </vt:variant>
      <vt:variant>
        <vt:lpwstr>http://en.wikipedia.org/wiki/Memento_pattern</vt:lpwstr>
      </vt:variant>
      <vt:variant>
        <vt:lpwstr/>
      </vt:variant>
      <vt:variant>
        <vt:i4>1114233</vt:i4>
      </vt:variant>
      <vt:variant>
        <vt:i4>398</vt:i4>
      </vt:variant>
      <vt:variant>
        <vt:i4>0</vt:i4>
      </vt:variant>
      <vt:variant>
        <vt:i4>5</vt:i4>
      </vt:variant>
      <vt:variant>
        <vt:lpwstr>http://en.wikipedia.org/wiki/Memento_pattern</vt:lpwstr>
      </vt:variant>
      <vt:variant>
        <vt:lpwstr/>
      </vt:variant>
      <vt:variant>
        <vt:i4>1507376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_Toc320633072</vt:lpwstr>
      </vt:variant>
      <vt:variant>
        <vt:i4>1507382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_Toc321212529</vt:lpwstr>
      </vt:variant>
      <vt:variant>
        <vt:i4>1507382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_Toc321212528</vt:lpwstr>
      </vt:variant>
      <vt:variant>
        <vt:i4>1507382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_Toc321212527</vt:lpwstr>
      </vt:variant>
      <vt:variant>
        <vt:i4>1507382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_Toc321212526</vt:lpwstr>
      </vt:variant>
      <vt:variant>
        <vt:i4>1507382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_Toc321212525</vt:lpwstr>
      </vt:variant>
      <vt:variant>
        <vt:i4>1507382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_Toc321212524</vt:lpwstr>
      </vt:variant>
      <vt:variant>
        <vt:i4>1507382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_Toc321212523</vt:lpwstr>
      </vt:variant>
      <vt:variant>
        <vt:i4>1507382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_Toc321212522</vt:lpwstr>
      </vt:variant>
      <vt:variant>
        <vt:i4>1507382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_Toc321212521</vt:lpwstr>
      </vt:variant>
      <vt:variant>
        <vt:i4>1507382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_Toc321212520</vt:lpwstr>
      </vt:variant>
      <vt:variant>
        <vt:i4>1310774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_Toc321212519</vt:lpwstr>
      </vt:variant>
      <vt:variant>
        <vt:i4>1310774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_Toc321212518</vt:lpwstr>
      </vt:variant>
      <vt:variant>
        <vt:i4>1310774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_Toc321212517</vt:lpwstr>
      </vt:variant>
      <vt:variant>
        <vt:i4>1310774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_Toc321212516</vt:lpwstr>
      </vt:variant>
      <vt:variant>
        <vt:i4>1310774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_Toc321212515</vt:lpwstr>
      </vt:variant>
      <vt:variant>
        <vt:i4>1310774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_Toc321212514</vt:lpwstr>
      </vt:variant>
      <vt:variant>
        <vt:i4>1310774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_Toc321212513</vt:lpwstr>
      </vt:variant>
      <vt:variant>
        <vt:i4>1310774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_Toc321212512</vt:lpwstr>
      </vt:variant>
      <vt:variant>
        <vt:i4>1310774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_Toc321212511</vt:lpwstr>
      </vt:variant>
      <vt:variant>
        <vt:i4>1310774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_Toc321212510</vt:lpwstr>
      </vt:variant>
      <vt:variant>
        <vt:i4>1376310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_Toc321212509</vt:lpwstr>
      </vt:variant>
      <vt:variant>
        <vt:i4>1376310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_Toc321212508</vt:lpwstr>
      </vt:variant>
      <vt:variant>
        <vt:i4>1376310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_Toc321212507</vt:lpwstr>
      </vt:variant>
      <vt:variant>
        <vt:i4>1376310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_Toc321212506</vt:lpwstr>
      </vt:variant>
      <vt:variant>
        <vt:i4>1376310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_Toc321212505</vt:lpwstr>
      </vt:variant>
      <vt:variant>
        <vt:i4>1376310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_Toc321212504</vt:lpwstr>
      </vt:variant>
      <vt:variant>
        <vt:i4>1376310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_Toc321212503</vt:lpwstr>
      </vt:variant>
      <vt:variant>
        <vt:i4>1376310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_Toc321212502</vt:lpwstr>
      </vt:variant>
      <vt:variant>
        <vt:i4>1376310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_Toc321212501</vt:lpwstr>
      </vt:variant>
      <vt:variant>
        <vt:i4>1376310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_Toc321212500</vt:lpwstr>
      </vt:variant>
      <vt:variant>
        <vt:i4>1835063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_Toc321212499</vt:lpwstr>
      </vt:variant>
      <vt:variant>
        <vt:i4>1835063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_Toc321212498</vt:lpwstr>
      </vt:variant>
      <vt:variant>
        <vt:i4>1835063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_Toc321212497</vt:lpwstr>
      </vt:variant>
      <vt:variant>
        <vt:i4>1835063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_Toc321212496</vt:lpwstr>
      </vt:variant>
      <vt:variant>
        <vt:i4>1835063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_Toc321212495</vt:lpwstr>
      </vt:variant>
      <vt:variant>
        <vt:i4>1835063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_Toc321212494</vt:lpwstr>
      </vt:variant>
      <vt:variant>
        <vt:i4>1835063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_Toc321212493</vt:lpwstr>
      </vt:variant>
      <vt:variant>
        <vt:i4>1835063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_Toc321212492</vt:lpwstr>
      </vt:variant>
      <vt:variant>
        <vt:i4>1835063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_Toc321212491</vt:lpwstr>
      </vt:variant>
      <vt:variant>
        <vt:i4>1835063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_Toc321212490</vt:lpwstr>
      </vt:variant>
      <vt:variant>
        <vt:i4>1900599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_Toc321212489</vt:lpwstr>
      </vt:variant>
      <vt:variant>
        <vt:i4>1900599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_Toc321212488</vt:lpwstr>
      </vt:variant>
      <vt:variant>
        <vt:i4>1900599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_Toc321212487</vt:lpwstr>
      </vt:variant>
      <vt:variant>
        <vt:i4>1900599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_Toc321212486</vt:lpwstr>
      </vt:variant>
      <vt:variant>
        <vt:i4>1900599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_Toc321212485</vt:lpwstr>
      </vt:variant>
      <vt:variant>
        <vt:i4>1900599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_Toc321212484</vt:lpwstr>
      </vt:variant>
      <vt:variant>
        <vt:i4>1900599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_Toc321212483</vt:lpwstr>
      </vt:variant>
      <vt:variant>
        <vt:i4>1900599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_Toc321212482</vt:lpwstr>
      </vt:variant>
      <vt:variant>
        <vt:i4>1900599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_Toc321212481</vt:lpwstr>
      </vt:variant>
      <vt:variant>
        <vt:i4>1900599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_Toc321212480</vt:lpwstr>
      </vt:variant>
      <vt:variant>
        <vt:i4>1179703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_Toc321212479</vt:lpwstr>
      </vt:variant>
      <vt:variant>
        <vt:i4>1179703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_Toc321212478</vt:lpwstr>
      </vt:variant>
      <vt:variant>
        <vt:i4>1179703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_Toc321212477</vt:lpwstr>
      </vt:variant>
      <vt:variant>
        <vt:i4>1179703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_Toc321212476</vt:lpwstr>
      </vt:variant>
      <vt:variant>
        <vt:i4>1179703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_Toc321212475</vt:lpwstr>
      </vt:variant>
      <vt:variant>
        <vt:i4>1179703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_Toc321212474</vt:lpwstr>
      </vt:variant>
      <vt:variant>
        <vt:i4>1179703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_Toc321212473</vt:lpwstr>
      </vt:variant>
      <vt:variant>
        <vt:i4>1179703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_Toc321212472</vt:lpwstr>
      </vt:variant>
      <vt:variant>
        <vt:i4>1179703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_Toc321212471</vt:lpwstr>
      </vt:variant>
      <vt:variant>
        <vt:i4>1179703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_Toc321212470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Signing tool</dc:title>
  <dc:creator>Chai, Chung Shien</dc:creator>
  <cp:keywords>CTPClassification=CTP_NT</cp:keywords>
  <cp:lastModifiedBy>Chai, Chung Shien</cp:lastModifiedBy>
  <cp:revision>7</cp:revision>
  <cp:lastPrinted>2013-04-08T16:03:00Z</cp:lastPrinted>
  <dcterms:created xsi:type="dcterms:W3CDTF">2019-03-08T19:32:00Z</dcterms:created>
  <dcterms:modified xsi:type="dcterms:W3CDTF">2019-03-08T19:40:00Z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0x0101007BD6C71F84386B47BC91626A66CBDBEA</vt:lpwstr>
  </property>
  <property fmtid="{D5CDD505-2E9C-101B-9397-08002B2CF9AE}" pid="3" name="TitusGUID">
    <vt:lpwstr>7dfa4e49-b538-4783-81c2-8fa8629b3791</vt:lpwstr>
  </property>
  <property fmtid="{D5CDD505-2E9C-101B-9397-08002B2CF9AE}" pid="4" name="CTP_TimeStamp">
    <vt:lpwstr>2019-01-03 22:17:14Z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